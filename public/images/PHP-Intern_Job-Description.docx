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b/>
          <w:bCs/>
          <w:color w:val="1D2129"/>
          <w:sz w:val="24"/>
          <w:szCs w:val="24"/>
        </w:rPr>
        <w:t>Giới thiệu:  Công ty ZINZA TECHNOLOGY hoạt động trong các lĩnh vực</w:t>
      </w:r>
      <w:r w:rsidR="00001DC5">
        <w:rPr>
          <w:rFonts w:ascii="Times New Roman" w:eastAsia="Times New Roman" w:hAnsi="Times New Roman" w:cs="Times New Roman"/>
          <w:b/>
          <w:bCs/>
          <w:color w:val="1D2129"/>
          <w:sz w:val="24"/>
          <w:szCs w:val="24"/>
        </w:rPr>
        <w:t xml:space="preserve"> Công nghệ thông tin</w:t>
      </w:r>
      <w:r w:rsidRPr="0060677F">
        <w:rPr>
          <w:rFonts w:ascii="Times New Roman" w:eastAsia="Times New Roman" w:hAnsi="Times New Roman" w:cs="Times New Roman"/>
          <w:b/>
          <w:bCs/>
          <w:color w:val="1D2129"/>
          <w:sz w:val="24"/>
          <w:szCs w:val="24"/>
        </w:rPr>
        <w:t>:</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1. Outsourcing cho các khách hàng Nhật với các dòng dự án</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 Web Application, Web Service</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 Mobile Application</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 Windows Application</w:t>
      </w:r>
    </w:p>
    <w:p w:rsidR="0060677F" w:rsidRPr="0060677F" w:rsidRDefault="0060677F" w:rsidP="0060677F">
      <w:pPr>
        <w:shd w:val="clear" w:color="auto" w:fill="FFFFFF"/>
        <w:spacing w:after="0" w:line="360" w:lineRule="auto"/>
        <w:rPr>
          <w:rFonts w:ascii="Times New Roman" w:eastAsia="Times New Roman" w:hAnsi="Times New Roman" w:cs="Times New Roman"/>
          <w:color w:val="1D2129"/>
          <w:sz w:val="24"/>
          <w:szCs w:val="24"/>
        </w:rPr>
      </w:pPr>
      <w:r w:rsidRPr="0060677F">
        <w:rPr>
          <w:rFonts w:ascii="Times New Roman" w:eastAsia="Times New Roman" w:hAnsi="Times New Roman" w:cs="Times New Roman"/>
          <w:color w:val="1D2129"/>
          <w:sz w:val="24"/>
          <w:szCs w:val="24"/>
        </w:rPr>
        <w:t>+ Vận hành Game, Service cho thị trường Nhật</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 Các thị trường trong và ngoài nước</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2. R&amp;D trong các lĩnh vực</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 xml:space="preserve">+ </w:t>
      </w:r>
      <w:r w:rsidR="00726AB6">
        <w:rPr>
          <w:rFonts w:ascii="Times New Roman" w:eastAsia="Times New Roman" w:hAnsi="Times New Roman" w:cs="Times New Roman"/>
          <w:color w:val="1D2129"/>
          <w:sz w:val="24"/>
          <w:szCs w:val="24"/>
        </w:rPr>
        <w:t xml:space="preserve">AI/ </w:t>
      </w:r>
      <w:r w:rsidRPr="0060677F">
        <w:rPr>
          <w:rFonts w:ascii="Times New Roman" w:eastAsia="Times New Roman" w:hAnsi="Times New Roman" w:cs="Times New Roman"/>
          <w:color w:val="1D2129"/>
          <w:sz w:val="24"/>
          <w:szCs w:val="24"/>
        </w:rPr>
        <w:t>IOT, lập trình điều khiển các thiết bị thông minh (smart home, smart office)</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 Nghiên cứu và phát triển các framework để rút ngắn thời gian phát triển mobile application</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 Big Data, Cloud System</w:t>
      </w:r>
    </w:p>
    <w:p w:rsidR="0060677F" w:rsidRPr="0060677F" w:rsidRDefault="0060677F" w:rsidP="0060677F">
      <w:pPr>
        <w:shd w:val="clear" w:color="auto" w:fill="FFFFFF"/>
        <w:spacing w:after="0" w:line="360" w:lineRule="auto"/>
        <w:rPr>
          <w:rFonts w:ascii="Times New Roman" w:eastAsia="Times New Roman" w:hAnsi="Times New Roman" w:cs="Times New Roman"/>
          <w:color w:val="222222"/>
          <w:sz w:val="24"/>
          <w:szCs w:val="24"/>
        </w:rPr>
      </w:pPr>
      <w:r w:rsidRPr="0060677F">
        <w:rPr>
          <w:rFonts w:ascii="Times New Roman" w:eastAsia="Times New Roman" w:hAnsi="Times New Roman" w:cs="Times New Roman"/>
          <w:color w:val="1D2129"/>
          <w:sz w:val="24"/>
          <w:szCs w:val="24"/>
        </w:rPr>
        <w:t>Công ty được thành lập bởi các founder đã có nhiều năm kinh nghiệm làm việc với khách hàng Nhật Bản, có khát khao áp dụng các công nghệ tri thức mới, đem lại giá trị cho khách hàng và nâng cao năng lực công nghệ cho nhân viên</w:t>
      </w:r>
      <w:r>
        <w:rPr>
          <w:rFonts w:ascii="Times New Roman" w:eastAsia="Times New Roman" w:hAnsi="Times New Roman" w:cs="Times New Roman"/>
          <w:color w:val="1D2129"/>
          <w:sz w:val="24"/>
          <w:szCs w:val="24"/>
        </w:rPr>
        <w:t>.</w:t>
      </w:r>
    </w:p>
    <w:p w:rsidR="0060677F" w:rsidRPr="0060677F" w:rsidRDefault="0060677F" w:rsidP="0060677F">
      <w:pPr>
        <w:shd w:val="clear" w:color="auto" w:fill="FFFFFF"/>
        <w:spacing w:after="0" w:line="360" w:lineRule="auto"/>
        <w:rPr>
          <w:rFonts w:ascii="Times New Roman" w:eastAsia="Times New Roman" w:hAnsi="Times New Roman" w:cs="Times New Roman"/>
          <w:color w:val="1D2129"/>
          <w:sz w:val="24"/>
          <w:szCs w:val="24"/>
        </w:rPr>
      </w:pPr>
      <w:r w:rsidRPr="0060677F">
        <w:rPr>
          <w:rFonts w:ascii="Times New Roman" w:eastAsia="Times New Roman" w:hAnsi="Times New Roman" w:cs="Times New Roman"/>
          <w:b/>
          <w:bCs/>
          <w:color w:val="1D2129"/>
          <w:sz w:val="24"/>
          <w:szCs w:val="24"/>
        </w:rPr>
        <w:t>Sứ mệnh:</w:t>
      </w:r>
      <w:r>
        <w:rPr>
          <w:rFonts w:ascii="Times New Roman" w:eastAsia="Times New Roman" w:hAnsi="Times New Roman" w:cs="Times New Roman"/>
          <w:color w:val="1D2129"/>
          <w:sz w:val="24"/>
          <w:szCs w:val="24"/>
        </w:rPr>
        <w:t xml:space="preserve"> </w:t>
      </w:r>
      <w:r w:rsidRPr="0060677F">
        <w:rPr>
          <w:rFonts w:ascii="Times New Roman" w:eastAsia="Times New Roman" w:hAnsi="Times New Roman" w:cs="Times New Roman"/>
          <w:color w:val="1D2129"/>
          <w:sz w:val="24"/>
          <w:szCs w:val="24"/>
        </w:rPr>
        <w:t>Công ty ZINZA ra đời mang sứ mệnh cung cấp dịch vụ gia công phần mềm hoàn hảo và có hiệu quả năng suất nhất cho khách hàng, mang đến cho khách hàng sự tin tưởng tuyệt đối khi đặt niềm tin vào công ty chúng tôi. Bên cạnh đó chúng tôi còn quan tâm tới việc nghiên cứu và phát triển các loại hình công nghệ mới. Chúng tôi luôn ở đây với tinh thần, trách nghiệm, trình độ chuyên môn cao. Hãy khám phá ZINZA để thấy chúng tôi là ai và chúng tôi làm được những gì cho các bạn.</w:t>
      </w:r>
    </w:p>
    <w:p w:rsidR="0060677F" w:rsidRPr="0060677F" w:rsidRDefault="0060677F" w:rsidP="0060677F">
      <w:pPr>
        <w:spacing w:line="360" w:lineRule="auto"/>
        <w:rPr>
          <w:rFonts w:ascii="Times New Roman" w:hAnsi="Times New Roman" w:cs="Times New Roman"/>
          <w:color w:val="333333"/>
          <w:sz w:val="24"/>
          <w:szCs w:val="24"/>
          <w:shd w:val="clear" w:color="auto" w:fill="FFFFFF"/>
        </w:rPr>
      </w:pPr>
    </w:p>
    <w:p w:rsidR="0060677F" w:rsidRDefault="0060677F" w:rsidP="0060677F">
      <w:pPr>
        <w:spacing w:line="360" w:lineRule="auto"/>
        <w:rPr>
          <w:rFonts w:ascii="Times New Roman" w:hAnsi="Times New Roman" w:cs="Times New Roman"/>
          <w:color w:val="333333"/>
          <w:sz w:val="24"/>
          <w:szCs w:val="24"/>
          <w:shd w:val="clear" w:color="auto" w:fill="FFFFFF"/>
        </w:rPr>
      </w:pPr>
      <w:r w:rsidRPr="0060677F">
        <w:rPr>
          <w:rFonts w:ascii="Times New Roman" w:hAnsi="Times New Roman" w:cs="Times New Roman"/>
          <w:b/>
          <w:color w:val="333333"/>
          <w:sz w:val="24"/>
          <w:szCs w:val="24"/>
          <w:shd w:val="clear" w:color="auto" w:fill="FFFFFF"/>
        </w:rPr>
        <w:t>Thông điệp từ lãnh đạo công ty :</w:t>
      </w:r>
      <w:r w:rsidRPr="0060677F">
        <w:rPr>
          <w:rFonts w:ascii="Times New Roman" w:hAnsi="Times New Roman" w:cs="Times New Roman"/>
          <w:color w:val="333333"/>
          <w:sz w:val="24"/>
          <w:szCs w:val="24"/>
        </w:rPr>
        <w:br/>
      </w:r>
      <w:r w:rsidRPr="0060677F">
        <w:rPr>
          <w:rFonts w:ascii="Times New Roman" w:hAnsi="Times New Roman" w:cs="Times New Roman"/>
          <w:color w:val="333333"/>
          <w:sz w:val="24"/>
          <w:szCs w:val="24"/>
          <w:shd w:val="clear" w:color="auto" w:fill="FFFFFF"/>
        </w:rPr>
        <w:t>ZINZA Technology là công ty được thành lập bởi 1 nhóm founder đã có nhiều năm sinh sống ở Nhật Bản và đã có kinh nghiệm làm việc với rất nhiều khách hàng Nhật Bản. Cái tên ZINZA ẩn chứa 3 giá trị cốt lõi mà chúng tôi hướng đến để xây dựng công ty: "Tốc độ", "Nhân tài", "Hài hoà".</w:t>
      </w:r>
    </w:p>
    <w:p w:rsidR="0060677F" w:rsidRDefault="0060677F" w:rsidP="0060677F">
      <w:pPr>
        <w:spacing w:line="360" w:lineRule="auto"/>
        <w:rPr>
          <w:rFonts w:ascii="Times New Roman" w:hAnsi="Times New Roman" w:cs="Times New Roman"/>
          <w:color w:val="333333"/>
          <w:sz w:val="24"/>
          <w:szCs w:val="24"/>
          <w:shd w:val="clear" w:color="auto" w:fill="FFFFFF"/>
        </w:rPr>
      </w:pPr>
    </w:p>
    <w:p w:rsidR="0060677F" w:rsidRPr="0060677F" w:rsidRDefault="0060677F" w:rsidP="0060677F">
      <w:pPr>
        <w:spacing w:line="360" w:lineRule="auto"/>
        <w:rPr>
          <w:rFonts w:ascii="Times New Roman" w:hAnsi="Times New Roman" w:cs="Times New Roman"/>
          <w:color w:val="333333"/>
          <w:sz w:val="24"/>
          <w:szCs w:val="24"/>
          <w:shd w:val="clear" w:color="auto" w:fill="FFFFFF"/>
        </w:rPr>
      </w:pPr>
    </w:p>
    <w:p w:rsidR="0060677F" w:rsidRDefault="0060677F" w:rsidP="0060677F"/>
    <w:p w:rsidR="0060677F" w:rsidRPr="004B13F8" w:rsidRDefault="0060677F">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2211"/>
        <w:gridCol w:w="2854"/>
        <w:gridCol w:w="1853"/>
        <w:gridCol w:w="2672"/>
      </w:tblGrid>
      <w:tr w:rsidR="000C2633" w:rsidRPr="004B13F8">
        <w:tc>
          <w:tcPr>
            <w:tcW w:w="2155" w:type="dxa"/>
            <w:shd w:val="clear" w:color="auto" w:fill="F2F2F2" w:themeFill="background1" w:themeFillShade="F2"/>
          </w:tcPr>
          <w:p w:rsidR="000C2633" w:rsidRPr="004B13F8" w:rsidRDefault="00C8792A">
            <w:pPr>
              <w:pStyle w:val="Heading2"/>
              <w:rPr>
                <w:rFonts w:ascii="Times New Roman" w:hAnsi="Times New Roman" w:cs="Times New Roman"/>
                <w:szCs w:val="20"/>
              </w:rPr>
            </w:pPr>
            <w:sdt>
              <w:sdtPr>
                <w:rPr>
                  <w:rFonts w:ascii="Times New Roman" w:hAnsi="Times New Roman" w:cs="Times New Roman"/>
                  <w:szCs w:val="20"/>
                </w:rPr>
                <w:id w:val="900328234"/>
                <w:placeholder>
                  <w:docPart w:val="28C73833024245CF88A322B7B725F188"/>
                </w:placeholder>
                <w:temporary/>
                <w:showingPlcHdr/>
              </w:sdtPr>
              <w:sdtEndPr/>
              <w:sdtContent>
                <w:r w:rsidR="008A6F05" w:rsidRPr="004B13F8">
                  <w:rPr>
                    <w:rFonts w:ascii="Times New Roman" w:hAnsi="Times New Roman" w:cs="Times New Roman"/>
                    <w:szCs w:val="20"/>
                  </w:rPr>
                  <w:t>Job Title</w:t>
                </w:r>
              </w:sdtContent>
            </w:sdt>
            <w:r w:rsidR="008A6F05" w:rsidRPr="004B13F8">
              <w:rPr>
                <w:rFonts w:ascii="Times New Roman" w:hAnsi="Times New Roman" w:cs="Times New Roman"/>
                <w:szCs w:val="20"/>
              </w:rPr>
              <w:t>:</w:t>
            </w:r>
          </w:p>
        </w:tc>
        <w:tc>
          <w:tcPr>
            <w:tcW w:w="2783" w:type="dxa"/>
          </w:tcPr>
          <w:p w:rsidR="000C2633" w:rsidRPr="004B13F8" w:rsidRDefault="004B13F8">
            <w:pPr>
              <w:rPr>
                <w:rFonts w:ascii="Times New Roman" w:hAnsi="Times New Roman" w:cs="Times New Roman"/>
              </w:rPr>
            </w:pPr>
            <w:r w:rsidRPr="004B13F8">
              <w:rPr>
                <w:rFonts w:ascii="Times New Roman" w:hAnsi="Times New Roman" w:cs="Times New Roman"/>
              </w:rPr>
              <w:t xml:space="preserve">PHP </w:t>
            </w:r>
            <w:r w:rsidR="0024714D">
              <w:rPr>
                <w:rFonts w:ascii="Times New Roman" w:hAnsi="Times New Roman" w:cs="Times New Roman"/>
              </w:rPr>
              <w:t>Intern</w:t>
            </w:r>
          </w:p>
        </w:tc>
        <w:tc>
          <w:tcPr>
            <w:tcW w:w="1807" w:type="dxa"/>
            <w:shd w:val="clear" w:color="auto" w:fill="F2F2F2" w:themeFill="background1" w:themeFillShade="F2"/>
          </w:tcPr>
          <w:p w:rsidR="000C2633" w:rsidRPr="004B13F8" w:rsidRDefault="00C8792A">
            <w:pPr>
              <w:pStyle w:val="Heading2"/>
              <w:rPr>
                <w:rFonts w:ascii="Times New Roman" w:hAnsi="Times New Roman" w:cs="Times New Roman"/>
                <w:szCs w:val="20"/>
              </w:rPr>
            </w:pPr>
            <w:sdt>
              <w:sdtPr>
                <w:rPr>
                  <w:rFonts w:ascii="Times New Roman" w:hAnsi="Times New Roman" w:cs="Times New Roman"/>
                  <w:szCs w:val="20"/>
                </w:rPr>
                <w:id w:val="1231121561"/>
                <w:placeholder>
                  <w:docPart w:val="A32508686D8448C08F6A824C4349EA71"/>
                </w:placeholder>
                <w:temporary/>
                <w:showingPlcHdr/>
              </w:sdtPr>
              <w:sdtEndPr/>
              <w:sdtContent>
                <w:r w:rsidR="008A6F05" w:rsidRPr="004B13F8">
                  <w:rPr>
                    <w:rFonts w:ascii="Times New Roman" w:hAnsi="Times New Roman" w:cs="Times New Roman"/>
                    <w:szCs w:val="20"/>
                  </w:rPr>
                  <w:t>Job Category</w:t>
                </w:r>
              </w:sdtContent>
            </w:sdt>
            <w:r w:rsidR="008A6F05" w:rsidRPr="004B13F8">
              <w:rPr>
                <w:rFonts w:ascii="Times New Roman" w:hAnsi="Times New Roman" w:cs="Times New Roman"/>
                <w:szCs w:val="20"/>
              </w:rPr>
              <w:t>:</w:t>
            </w:r>
          </w:p>
        </w:tc>
        <w:tc>
          <w:tcPr>
            <w:tcW w:w="2605" w:type="dxa"/>
          </w:tcPr>
          <w:p w:rsidR="000C2633" w:rsidRPr="004B13F8" w:rsidRDefault="001817AF">
            <w:pPr>
              <w:rPr>
                <w:rFonts w:ascii="Times New Roman" w:hAnsi="Times New Roman" w:cs="Times New Roman"/>
              </w:rPr>
            </w:pPr>
            <w:r w:rsidRPr="004B13F8">
              <w:rPr>
                <w:rFonts w:ascii="Times New Roman" w:hAnsi="Times New Roman" w:cs="Times New Roman"/>
              </w:rPr>
              <w:t>Developer</w:t>
            </w:r>
          </w:p>
        </w:tc>
      </w:tr>
      <w:tr w:rsidR="000C2633" w:rsidRPr="004B13F8">
        <w:tc>
          <w:tcPr>
            <w:tcW w:w="2155" w:type="dxa"/>
            <w:shd w:val="clear" w:color="auto" w:fill="F2F2F2" w:themeFill="background1" w:themeFillShade="F2"/>
          </w:tcPr>
          <w:p w:rsidR="000C2633" w:rsidRPr="004B13F8" w:rsidRDefault="00C8792A">
            <w:pPr>
              <w:pStyle w:val="Heading2"/>
              <w:rPr>
                <w:rFonts w:ascii="Times New Roman" w:hAnsi="Times New Roman" w:cs="Times New Roman"/>
                <w:szCs w:val="20"/>
              </w:rPr>
            </w:pPr>
            <w:sdt>
              <w:sdtPr>
                <w:rPr>
                  <w:rFonts w:ascii="Times New Roman" w:hAnsi="Times New Roman" w:cs="Times New Roman"/>
                  <w:szCs w:val="20"/>
                </w:rPr>
                <w:id w:val="784848460"/>
                <w:placeholder>
                  <w:docPart w:val="1771DEF8E138495684E72A31E50188CE"/>
                </w:placeholder>
                <w:temporary/>
                <w:showingPlcHdr/>
              </w:sdtPr>
              <w:sdtEndPr/>
              <w:sdtContent>
                <w:r w:rsidR="008A6F05" w:rsidRPr="004B13F8">
                  <w:rPr>
                    <w:rFonts w:ascii="Times New Roman" w:hAnsi="Times New Roman" w:cs="Times New Roman"/>
                    <w:szCs w:val="20"/>
                  </w:rPr>
                  <w:t>Location</w:t>
                </w:r>
              </w:sdtContent>
            </w:sdt>
            <w:r w:rsidR="008A6F05" w:rsidRPr="004B13F8">
              <w:rPr>
                <w:rFonts w:ascii="Times New Roman" w:hAnsi="Times New Roman" w:cs="Times New Roman"/>
                <w:szCs w:val="20"/>
              </w:rPr>
              <w:t>:</w:t>
            </w:r>
          </w:p>
        </w:tc>
        <w:tc>
          <w:tcPr>
            <w:tcW w:w="2783" w:type="dxa"/>
          </w:tcPr>
          <w:p w:rsidR="000C2633" w:rsidRPr="004B13F8" w:rsidRDefault="001817AF">
            <w:pPr>
              <w:rPr>
                <w:rFonts w:ascii="Times New Roman" w:hAnsi="Times New Roman" w:cs="Times New Roman"/>
              </w:rPr>
            </w:pPr>
            <w:r w:rsidRPr="004B13F8">
              <w:rPr>
                <w:rFonts w:ascii="Times New Roman" w:hAnsi="Times New Roman" w:cs="Times New Roman"/>
              </w:rPr>
              <w:t>Hà Nội</w:t>
            </w:r>
          </w:p>
        </w:tc>
        <w:tc>
          <w:tcPr>
            <w:tcW w:w="1807" w:type="dxa"/>
            <w:shd w:val="clear" w:color="auto" w:fill="F2F2F2" w:themeFill="background1" w:themeFillShade="F2"/>
          </w:tcPr>
          <w:p w:rsidR="000C2633" w:rsidRPr="004B13F8" w:rsidRDefault="00C8792A">
            <w:pPr>
              <w:pStyle w:val="Heading2"/>
              <w:rPr>
                <w:rFonts w:ascii="Times New Roman" w:hAnsi="Times New Roman" w:cs="Times New Roman"/>
                <w:szCs w:val="20"/>
              </w:rPr>
            </w:pPr>
            <w:sdt>
              <w:sdtPr>
                <w:rPr>
                  <w:rFonts w:ascii="Times New Roman" w:hAnsi="Times New Roman" w:cs="Times New Roman"/>
                  <w:szCs w:val="20"/>
                </w:rPr>
                <w:id w:val="1223096936"/>
                <w:placeholder>
                  <w:docPart w:val="9E30B1326FAC4DE2B6BB295785CE5092"/>
                </w:placeholder>
                <w:temporary/>
                <w:showingPlcHdr/>
              </w:sdtPr>
              <w:sdtEndPr/>
              <w:sdtContent>
                <w:r w:rsidR="008A6F05" w:rsidRPr="004B13F8">
                  <w:rPr>
                    <w:rFonts w:ascii="Times New Roman" w:hAnsi="Times New Roman" w:cs="Times New Roman"/>
                    <w:szCs w:val="20"/>
                  </w:rPr>
                  <w:t>Travel Required</w:t>
                </w:r>
              </w:sdtContent>
            </w:sdt>
            <w:r w:rsidR="008A6F05" w:rsidRPr="004B13F8">
              <w:rPr>
                <w:rFonts w:ascii="Times New Roman" w:hAnsi="Times New Roman" w:cs="Times New Roman"/>
                <w:szCs w:val="20"/>
              </w:rPr>
              <w:t>:</w:t>
            </w:r>
          </w:p>
        </w:tc>
        <w:sdt>
          <w:sdtPr>
            <w:rPr>
              <w:rFonts w:ascii="Times New Roman" w:hAnsi="Times New Roman" w:cs="Times New Roman"/>
            </w:rPr>
            <w:id w:val="96767440"/>
            <w:placeholder>
              <w:docPart w:val="8225BE6A68B04F4BACF490F61EC915DA"/>
            </w:placeholder>
            <w:temporary/>
            <w:showingPlcHdr/>
          </w:sdtPr>
          <w:sdtEndPr/>
          <w:sdtContent>
            <w:tc>
              <w:tcPr>
                <w:tcW w:w="2605" w:type="dxa"/>
              </w:tcPr>
              <w:p w:rsidR="000C2633" w:rsidRPr="004B13F8" w:rsidRDefault="008A6F05">
                <w:pPr>
                  <w:rPr>
                    <w:rFonts w:ascii="Times New Roman" w:hAnsi="Times New Roman" w:cs="Times New Roman"/>
                  </w:rPr>
                </w:pPr>
                <w:r w:rsidRPr="004B13F8">
                  <w:rPr>
                    <w:rFonts w:ascii="Times New Roman" w:hAnsi="Times New Roman" w:cs="Times New Roman"/>
                  </w:rPr>
                  <w:t>Travel Required</w:t>
                </w:r>
              </w:p>
            </w:tc>
          </w:sdtContent>
        </w:sdt>
      </w:tr>
      <w:tr w:rsidR="000C2633" w:rsidRPr="004B13F8" w:rsidTr="00726AB6">
        <w:tc>
          <w:tcPr>
            <w:tcW w:w="2155" w:type="dxa"/>
            <w:shd w:val="clear" w:color="auto" w:fill="F2F2F2" w:themeFill="background1" w:themeFillShade="F2"/>
          </w:tcPr>
          <w:p w:rsidR="000C2633" w:rsidRPr="004B13F8" w:rsidRDefault="00C8792A">
            <w:pPr>
              <w:pStyle w:val="Heading2"/>
              <w:rPr>
                <w:rFonts w:ascii="Times New Roman" w:hAnsi="Times New Roman" w:cs="Times New Roman"/>
                <w:szCs w:val="20"/>
              </w:rPr>
            </w:pPr>
            <w:sdt>
              <w:sdtPr>
                <w:rPr>
                  <w:rFonts w:ascii="Times New Roman" w:hAnsi="Times New Roman" w:cs="Times New Roman"/>
                  <w:szCs w:val="20"/>
                </w:rPr>
                <w:id w:val="-1832596105"/>
                <w:placeholder>
                  <w:docPart w:val="086E6D587A4E4248B37F812589C06E86"/>
                </w:placeholder>
                <w:temporary/>
                <w:showingPlcHdr/>
              </w:sdtPr>
              <w:sdtEndPr/>
              <w:sdtContent>
                <w:r w:rsidR="008A6F05" w:rsidRPr="004B13F8">
                  <w:rPr>
                    <w:rFonts w:ascii="Times New Roman" w:hAnsi="Times New Roman" w:cs="Times New Roman"/>
                    <w:szCs w:val="20"/>
                  </w:rPr>
                  <w:t>Level/Salary Range</w:t>
                </w:r>
              </w:sdtContent>
            </w:sdt>
            <w:r w:rsidR="008A6F05" w:rsidRPr="004B13F8">
              <w:rPr>
                <w:rFonts w:ascii="Times New Roman" w:hAnsi="Times New Roman" w:cs="Times New Roman"/>
                <w:szCs w:val="20"/>
              </w:rPr>
              <w:t>:</w:t>
            </w:r>
          </w:p>
        </w:tc>
        <w:tc>
          <w:tcPr>
            <w:tcW w:w="2783" w:type="dxa"/>
          </w:tcPr>
          <w:p w:rsidR="000C2633" w:rsidRPr="004B13F8" w:rsidRDefault="001817AF">
            <w:pPr>
              <w:rPr>
                <w:rFonts w:ascii="Times New Roman" w:hAnsi="Times New Roman" w:cs="Times New Roman"/>
              </w:rPr>
            </w:pPr>
            <w:r w:rsidRPr="004B13F8">
              <w:rPr>
                <w:rFonts w:ascii="Times New Roman" w:hAnsi="Times New Roman" w:cs="Times New Roman"/>
              </w:rPr>
              <w:t>Arrangement</w:t>
            </w:r>
          </w:p>
        </w:tc>
        <w:tc>
          <w:tcPr>
            <w:tcW w:w="1807" w:type="dxa"/>
            <w:tcBorders>
              <w:bottom w:val="single" w:sz="4" w:space="0" w:color="auto"/>
            </w:tcBorders>
            <w:shd w:val="clear" w:color="auto" w:fill="F2F2F2" w:themeFill="background1" w:themeFillShade="F2"/>
          </w:tcPr>
          <w:p w:rsidR="000C2633" w:rsidRPr="004B13F8" w:rsidRDefault="00C8792A">
            <w:pPr>
              <w:pStyle w:val="Heading2"/>
              <w:rPr>
                <w:rFonts w:ascii="Times New Roman" w:hAnsi="Times New Roman" w:cs="Times New Roman"/>
                <w:szCs w:val="20"/>
              </w:rPr>
            </w:pPr>
            <w:sdt>
              <w:sdtPr>
                <w:rPr>
                  <w:rFonts w:ascii="Times New Roman" w:hAnsi="Times New Roman" w:cs="Times New Roman"/>
                  <w:szCs w:val="20"/>
                </w:rPr>
                <w:id w:val="-538278110"/>
                <w:placeholder>
                  <w:docPart w:val="1BA5A9E0F3724C3A81E1322B01086FF6"/>
                </w:placeholder>
                <w:showingPlcHdr/>
              </w:sdtPr>
              <w:sdtEndPr/>
              <w:sdtContent>
                <w:r w:rsidR="008A6F05" w:rsidRPr="004B13F8">
                  <w:rPr>
                    <w:rFonts w:ascii="Times New Roman" w:hAnsi="Times New Roman" w:cs="Times New Roman"/>
                    <w:szCs w:val="20"/>
                  </w:rPr>
                  <w:t>Position Type</w:t>
                </w:r>
              </w:sdtContent>
            </w:sdt>
            <w:r w:rsidR="008A6F05" w:rsidRPr="004B13F8">
              <w:rPr>
                <w:rFonts w:ascii="Times New Roman" w:hAnsi="Times New Roman" w:cs="Times New Roman"/>
                <w:szCs w:val="20"/>
              </w:rPr>
              <w:t>:</w:t>
            </w:r>
          </w:p>
        </w:tc>
        <w:sdt>
          <w:sdtPr>
            <w:rPr>
              <w:rFonts w:ascii="Times New Roman" w:hAnsi="Times New Roman" w:cs="Times New Roman"/>
            </w:rPr>
            <w:id w:val="861970474"/>
            <w:placeholder>
              <w:docPart w:val="8ECF5BD73E414D52B6CBA1EED57EDEE9"/>
            </w:placeholder>
          </w:sdtPr>
          <w:sdtEndPr/>
          <w:sdtContent>
            <w:tc>
              <w:tcPr>
                <w:tcW w:w="2605" w:type="dxa"/>
                <w:tcBorders>
                  <w:bottom w:val="single" w:sz="4" w:space="0" w:color="auto"/>
                </w:tcBorders>
              </w:tcPr>
              <w:p w:rsidR="000C2633" w:rsidRPr="004B13F8" w:rsidRDefault="001817AF">
                <w:pPr>
                  <w:rPr>
                    <w:rFonts w:ascii="Times New Roman" w:hAnsi="Times New Roman" w:cs="Times New Roman"/>
                  </w:rPr>
                </w:pPr>
                <w:r w:rsidRPr="004B13F8">
                  <w:rPr>
                    <w:rFonts w:ascii="Times New Roman" w:hAnsi="Times New Roman" w:cs="Times New Roman"/>
                  </w:rPr>
                  <w:t>Full time</w:t>
                </w:r>
                <w:r w:rsidR="00C60A0D">
                  <w:rPr>
                    <w:rFonts w:ascii="Times New Roman" w:hAnsi="Times New Roman" w:cs="Times New Roman"/>
                  </w:rPr>
                  <w:t>/Parttime</w:t>
                </w:r>
              </w:p>
            </w:tc>
            <w:bookmarkStart w:id="0" w:name="_GoBack" w:displacedByCustomXml="next"/>
            <w:bookmarkEnd w:id="0" w:displacedByCustomXml="next"/>
          </w:sdtContent>
        </w:sdt>
      </w:tr>
      <w:tr w:rsidR="000C2633" w:rsidRPr="004B13F8" w:rsidTr="00726AB6">
        <w:tc>
          <w:tcPr>
            <w:tcW w:w="2155" w:type="dxa"/>
            <w:shd w:val="clear" w:color="auto" w:fill="F2F2F2" w:themeFill="background1" w:themeFillShade="F2"/>
          </w:tcPr>
          <w:p w:rsidR="000C2633" w:rsidRPr="004B13F8" w:rsidRDefault="00C8792A">
            <w:pPr>
              <w:pStyle w:val="Heading2"/>
              <w:rPr>
                <w:rFonts w:ascii="Times New Roman" w:hAnsi="Times New Roman" w:cs="Times New Roman"/>
                <w:szCs w:val="20"/>
              </w:rPr>
            </w:pPr>
            <w:sdt>
              <w:sdtPr>
                <w:rPr>
                  <w:rFonts w:ascii="Times New Roman" w:hAnsi="Times New Roman" w:cs="Times New Roman"/>
                  <w:szCs w:val="20"/>
                </w:rPr>
                <w:id w:val="-1558086659"/>
                <w:placeholder>
                  <w:docPart w:val="39727CAD45D04C18A1671549EC4B2F00"/>
                </w:placeholder>
                <w:temporary/>
                <w:showingPlcHdr/>
              </w:sdtPr>
              <w:sdtEndPr/>
              <w:sdtContent>
                <w:r w:rsidR="008A6F05" w:rsidRPr="004B13F8">
                  <w:rPr>
                    <w:rFonts w:ascii="Times New Roman" w:hAnsi="Times New Roman" w:cs="Times New Roman"/>
                    <w:szCs w:val="20"/>
                  </w:rPr>
                  <w:t>HR Contact</w:t>
                </w:r>
              </w:sdtContent>
            </w:sdt>
            <w:r w:rsidR="008A6F05" w:rsidRPr="004B13F8">
              <w:rPr>
                <w:rFonts w:ascii="Times New Roman" w:hAnsi="Times New Roman" w:cs="Times New Roman"/>
                <w:szCs w:val="20"/>
              </w:rPr>
              <w:t>:</w:t>
            </w:r>
          </w:p>
        </w:tc>
        <w:sdt>
          <w:sdtPr>
            <w:rPr>
              <w:rFonts w:ascii="Times New Roman" w:hAnsi="Times New Roman" w:cs="Times New Roman"/>
            </w:rPr>
            <w:id w:val="96767436"/>
            <w:placeholder>
              <w:docPart w:val="BBE60744B63B4D78A9D77C55FB1E6AA0"/>
            </w:placeholder>
            <w:temporary/>
            <w:showingPlcHdr/>
          </w:sdtPr>
          <w:sdtEndPr/>
          <w:sdtContent>
            <w:tc>
              <w:tcPr>
                <w:tcW w:w="2783" w:type="dxa"/>
              </w:tcPr>
              <w:p w:rsidR="000C2633" w:rsidRPr="004B13F8" w:rsidRDefault="008A6F05">
                <w:pPr>
                  <w:rPr>
                    <w:rFonts w:ascii="Times New Roman" w:hAnsi="Times New Roman" w:cs="Times New Roman"/>
                  </w:rPr>
                </w:pPr>
                <w:r w:rsidRPr="004B13F8">
                  <w:rPr>
                    <w:rFonts w:ascii="Times New Roman" w:hAnsi="Times New Roman" w:cs="Times New Roman"/>
                  </w:rPr>
                  <w:t>HR Contact</w:t>
                </w:r>
              </w:p>
            </w:tc>
          </w:sdtContent>
        </w:sdt>
        <w:tc>
          <w:tcPr>
            <w:tcW w:w="1807" w:type="dxa"/>
            <w:tcBorders>
              <w:bottom w:val="nil"/>
            </w:tcBorders>
            <w:shd w:val="clear" w:color="auto" w:fill="F2F2F2" w:themeFill="background1" w:themeFillShade="F2"/>
          </w:tcPr>
          <w:p w:rsidR="000C2633" w:rsidRPr="004B13F8" w:rsidRDefault="00C8792A">
            <w:pPr>
              <w:pStyle w:val="Heading2"/>
              <w:rPr>
                <w:rFonts w:ascii="Times New Roman" w:hAnsi="Times New Roman" w:cs="Times New Roman"/>
                <w:szCs w:val="20"/>
              </w:rPr>
            </w:pPr>
            <w:sdt>
              <w:sdtPr>
                <w:rPr>
                  <w:rFonts w:ascii="Times New Roman" w:hAnsi="Times New Roman" w:cs="Times New Roman"/>
                  <w:szCs w:val="20"/>
                </w:rPr>
                <w:id w:val="71252900"/>
                <w:placeholder>
                  <w:docPart w:val="D7FF35D83C87481BB92AE112D7F1BEAA"/>
                </w:placeholder>
                <w:temporary/>
                <w:showingPlcHdr/>
              </w:sdtPr>
              <w:sdtEndPr/>
              <w:sdtContent>
                <w:r w:rsidR="008A6F05" w:rsidRPr="004B13F8">
                  <w:rPr>
                    <w:rFonts w:ascii="Times New Roman" w:hAnsi="Times New Roman" w:cs="Times New Roman"/>
                    <w:szCs w:val="20"/>
                  </w:rPr>
                  <w:t>Date Posted</w:t>
                </w:r>
              </w:sdtContent>
            </w:sdt>
            <w:r w:rsidR="008A6F05" w:rsidRPr="004B13F8">
              <w:rPr>
                <w:rFonts w:ascii="Times New Roman" w:hAnsi="Times New Roman" w:cs="Times New Roman"/>
                <w:szCs w:val="20"/>
              </w:rPr>
              <w:t>:</w:t>
            </w:r>
          </w:p>
        </w:tc>
        <w:tc>
          <w:tcPr>
            <w:tcW w:w="2605" w:type="dxa"/>
            <w:tcBorders>
              <w:bottom w:val="nil"/>
            </w:tcBorders>
          </w:tcPr>
          <w:p w:rsidR="00C3458E" w:rsidRPr="004B13F8" w:rsidRDefault="00726AB6" w:rsidP="001C7815">
            <w:pPr>
              <w:rPr>
                <w:rFonts w:ascii="Times New Roman" w:hAnsi="Times New Roman" w:cs="Times New Roman"/>
              </w:rPr>
            </w:pPr>
            <w:r>
              <w:rPr>
                <w:rFonts w:ascii="Times New Roman" w:hAnsi="Times New Roman" w:cs="Times New Roman"/>
              </w:rPr>
              <w:t>2019</w:t>
            </w:r>
          </w:p>
        </w:tc>
      </w:tr>
      <w:tr w:rsidR="00727B8A" w:rsidRPr="004B13F8">
        <w:trPr>
          <w:gridAfter w:val="2"/>
          <w:wAfter w:w="4412" w:type="dxa"/>
        </w:trPr>
        <w:tc>
          <w:tcPr>
            <w:tcW w:w="2155" w:type="dxa"/>
            <w:shd w:val="clear" w:color="auto" w:fill="F2F2F2" w:themeFill="background1" w:themeFillShade="F2"/>
          </w:tcPr>
          <w:p w:rsidR="00727B8A" w:rsidRDefault="00727B8A">
            <w:pPr>
              <w:pStyle w:val="Heading2"/>
              <w:rPr>
                <w:rFonts w:ascii="Times New Roman" w:hAnsi="Times New Roman" w:cs="Times New Roman"/>
                <w:szCs w:val="20"/>
              </w:rPr>
            </w:pPr>
            <w:r>
              <w:rPr>
                <w:rFonts w:ascii="Times New Roman" w:hAnsi="Times New Roman" w:cs="Times New Roman"/>
                <w:szCs w:val="20"/>
              </w:rPr>
              <w:t>Contact</w:t>
            </w:r>
          </w:p>
        </w:tc>
        <w:tc>
          <w:tcPr>
            <w:tcW w:w="2783" w:type="dxa"/>
          </w:tcPr>
          <w:p w:rsidR="00727B8A" w:rsidRDefault="00727B8A">
            <w:pPr>
              <w:rPr>
                <w:rFonts w:ascii="Times New Roman" w:hAnsi="Times New Roman" w:cs="Times New Roman"/>
              </w:rPr>
            </w:pPr>
            <w:r>
              <w:rPr>
                <w:rFonts w:ascii="Times New Roman" w:hAnsi="Times New Roman" w:cs="Times New Roman"/>
              </w:rPr>
              <w:t>Tuyendung@zinza.com.vn</w:t>
            </w:r>
          </w:p>
        </w:tc>
      </w:tr>
    </w:tbl>
    <w:tbl>
      <w:tblPr>
        <w:tblStyle w:val="PlainTable4"/>
        <w:tblW w:w="5000" w:type="pct"/>
        <w:tblBorders>
          <w:left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00" w:firstRow="0" w:lastRow="0" w:firstColumn="0" w:lastColumn="0" w:noHBand="1" w:noVBand="1"/>
        <w:tblDescription w:val="Layout table"/>
      </w:tblPr>
      <w:tblGrid>
        <w:gridCol w:w="2210"/>
        <w:gridCol w:w="7380"/>
      </w:tblGrid>
      <w:tr w:rsidR="000C2633" w:rsidRPr="004B13F8" w:rsidTr="008A6F05">
        <w:tc>
          <w:tcPr>
            <w:tcW w:w="2155" w:type="dxa"/>
            <w:tcBorders>
              <w:top w:val="single" w:sz="4" w:space="0" w:color="auto"/>
              <w:bottom w:val="nil"/>
            </w:tcBorders>
            <w:shd w:val="clear" w:color="auto" w:fill="F2F2F2" w:themeFill="background1" w:themeFillShade="F2"/>
          </w:tcPr>
          <w:p w:rsidR="000C2633" w:rsidRPr="004B13F8" w:rsidRDefault="0060677F" w:rsidP="0060677F">
            <w:pPr>
              <w:pStyle w:val="Heading2"/>
              <w:spacing w:after="30"/>
              <w:outlineLvl w:val="1"/>
              <w:rPr>
                <w:rFonts w:ascii="Times New Roman" w:hAnsi="Times New Roman" w:cs="Times New Roman"/>
                <w:szCs w:val="20"/>
              </w:rPr>
            </w:pPr>
            <w:r>
              <w:rPr>
                <w:rFonts w:ascii="Times New Roman" w:hAnsi="Times New Roman" w:cs="Times New Roman"/>
                <w:szCs w:val="20"/>
              </w:rPr>
              <w:t>Salary</w:t>
            </w:r>
          </w:p>
        </w:tc>
        <w:tc>
          <w:tcPr>
            <w:tcW w:w="7195" w:type="dxa"/>
            <w:tcBorders>
              <w:top w:val="single" w:sz="4" w:space="0" w:color="auto"/>
              <w:bottom w:val="nil"/>
            </w:tcBorders>
          </w:tcPr>
          <w:p w:rsidR="000C2633" w:rsidRPr="0060677F" w:rsidRDefault="000C2633" w:rsidP="00C3032F">
            <w:pPr>
              <w:spacing w:after="30"/>
              <w:rPr>
                <w:rFonts w:ascii="Times New Roman" w:hAnsi="Times New Roman" w:cs="Times New Roman"/>
                <w:b/>
              </w:rPr>
            </w:pP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115" w:type="dxa"/>
          <w:bottom w:w="29" w:type="dxa"/>
          <w:right w:w="115" w:type="dxa"/>
        </w:tblCellMar>
        <w:tblLook w:val="04A0" w:firstRow="1" w:lastRow="0" w:firstColumn="1" w:lastColumn="0" w:noHBand="0" w:noVBand="1"/>
        <w:tblDescription w:val="Layout table"/>
      </w:tblPr>
      <w:tblGrid>
        <w:gridCol w:w="9590"/>
      </w:tblGrid>
      <w:tr w:rsidR="008A6F05" w:rsidRPr="004B13F8" w:rsidTr="008A6F05">
        <w:tc>
          <w:tcPr>
            <w:tcW w:w="9350" w:type="dxa"/>
            <w:tcBorders>
              <w:top w:val="single" w:sz="4" w:space="0" w:color="000000"/>
            </w:tcBorders>
            <w:shd w:val="clear" w:color="auto" w:fill="D9D9D9" w:themeFill="background1" w:themeFillShade="D9"/>
          </w:tcPr>
          <w:p w:rsidR="008A6F05" w:rsidRPr="004B13F8" w:rsidRDefault="00C8792A" w:rsidP="008A6F05">
            <w:pPr>
              <w:pStyle w:val="Heading2"/>
              <w:rPr>
                <w:rFonts w:ascii="Times New Roman" w:hAnsi="Times New Roman" w:cs="Times New Roman"/>
                <w:szCs w:val="20"/>
              </w:rPr>
            </w:pPr>
            <w:sdt>
              <w:sdtPr>
                <w:rPr>
                  <w:rFonts w:ascii="Times New Roman" w:hAnsi="Times New Roman" w:cs="Times New Roman"/>
                  <w:szCs w:val="20"/>
                </w:rPr>
                <w:id w:val="775449109"/>
                <w:placeholder>
                  <w:docPart w:val="3326CE4566764589BB2076796F5DDBC7"/>
                </w:placeholder>
                <w:temporary/>
                <w:showingPlcHdr/>
              </w:sdtPr>
              <w:sdtEndPr/>
              <w:sdtContent>
                <w:r w:rsidR="008A6F05" w:rsidRPr="004B13F8">
                  <w:rPr>
                    <w:rFonts w:ascii="Times New Roman" w:hAnsi="Times New Roman" w:cs="Times New Roman"/>
                    <w:szCs w:val="20"/>
                  </w:rPr>
                  <w:t>Job Description</w:t>
                </w:r>
              </w:sdtContent>
            </w:sdt>
          </w:p>
        </w:tc>
      </w:tr>
      <w:tr w:rsidR="000C2633" w:rsidRPr="004B13F8" w:rsidTr="001C09BA">
        <w:tc>
          <w:tcPr>
            <w:tcW w:w="9350" w:type="dxa"/>
            <w:tcMar>
              <w:bottom w:w="115" w:type="dxa"/>
            </w:tcMar>
          </w:tcPr>
          <w:p w:rsidR="004B13F8" w:rsidRPr="004B13F8" w:rsidRDefault="004B13F8" w:rsidP="004B13F8">
            <w:pPr>
              <w:spacing w:before="0" w:after="90" w:line="293" w:lineRule="atLeast"/>
              <w:rPr>
                <w:rFonts w:ascii="Times New Roman" w:eastAsia="Times New Roman" w:hAnsi="Times New Roman" w:cs="Times New Roman"/>
                <w:color w:val="222222"/>
                <w:lang w:eastAsia="en-US"/>
              </w:rPr>
            </w:pPr>
            <w:r w:rsidRPr="004B13F8">
              <w:rPr>
                <w:rFonts w:ascii="Segoe UI Symbol" w:eastAsia="Times New Roman" w:hAnsi="Segoe UI Symbol" w:cs="Segoe UI Symbol"/>
                <w:color w:val="FF0000"/>
                <w:lang w:eastAsia="en-US"/>
              </w:rPr>
              <w:t>★★★</w:t>
            </w:r>
            <w:r w:rsidRPr="004B13F8">
              <w:rPr>
                <w:rFonts w:ascii="Times New Roman" w:eastAsia="Times New Roman" w:hAnsi="Times New Roman" w:cs="Times New Roman"/>
                <w:color w:val="FF0000"/>
                <w:lang w:eastAsia="en-US"/>
              </w:rPr>
              <w:t> Mô tả công việc </w:t>
            </w:r>
            <w:r w:rsidRPr="004B13F8">
              <w:rPr>
                <w:rFonts w:ascii="Segoe UI Symbol" w:eastAsia="Times New Roman" w:hAnsi="Segoe UI Symbol" w:cs="Segoe UI Symbol"/>
                <w:color w:val="FF0000"/>
                <w:lang w:eastAsia="en-US"/>
              </w:rPr>
              <w:t>★★★</w:t>
            </w:r>
            <w:r w:rsidRPr="004B13F8">
              <w:rPr>
                <w:rFonts w:ascii="Times New Roman" w:eastAsia="Times New Roman" w:hAnsi="Times New Roman" w:cs="Times New Roman"/>
                <w:color w:val="FF0000"/>
                <w:lang w:eastAsia="en-US"/>
              </w:rPr>
              <w:t>:</w:t>
            </w:r>
            <w:r w:rsidR="004430AB">
              <w:rPr>
                <w:rFonts w:ascii="Times New Roman" w:eastAsia="Times New Roman" w:hAnsi="Times New Roman" w:cs="Times New Roman"/>
                <w:color w:val="1D2129"/>
                <w:lang w:eastAsia="en-US"/>
              </w:rPr>
              <w:br/>
              <w:t>- Tham gia vào dự án OJT của công ty</w:t>
            </w:r>
          </w:p>
          <w:p w:rsidR="004B13F8" w:rsidRPr="004B13F8" w:rsidRDefault="004B13F8" w:rsidP="004B13F8">
            <w:pPr>
              <w:spacing w:before="0" w:after="0" w:line="293" w:lineRule="atLeast"/>
              <w:textAlignment w:val="baseline"/>
              <w:rPr>
                <w:rFonts w:ascii="Times New Roman" w:eastAsia="Times New Roman" w:hAnsi="Times New Roman" w:cs="Times New Roman"/>
                <w:color w:val="222222"/>
                <w:lang w:eastAsia="en-US"/>
              </w:rPr>
            </w:pPr>
            <w:r w:rsidRPr="004B13F8">
              <w:rPr>
                <w:rFonts w:ascii="Segoe UI Symbol" w:eastAsia="Times New Roman" w:hAnsi="Segoe UI Symbol" w:cs="Segoe UI Symbol"/>
                <w:color w:val="FF0000"/>
                <w:lang w:eastAsia="en-US"/>
              </w:rPr>
              <w:t>★★★</w:t>
            </w:r>
            <w:r w:rsidRPr="004B13F8">
              <w:rPr>
                <w:rFonts w:ascii="Times New Roman" w:eastAsia="Times New Roman" w:hAnsi="Times New Roman" w:cs="Times New Roman"/>
                <w:color w:val="FF0000"/>
                <w:lang w:eastAsia="en-US"/>
              </w:rPr>
              <w:t> Yêu cầu skill </w:t>
            </w:r>
            <w:r w:rsidRPr="004B13F8">
              <w:rPr>
                <w:rFonts w:ascii="Segoe UI Symbol" w:eastAsia="Times New Roman" w:hAnsi="Segoe UI Symbol" w:cs="Segoe UI Symbol"/>
                <w:color w:val="FF0000"/>
                <w:lang w:eastAsia="en-US"/>
              </w:rPr>
              <w:t>★★★</w:t>
            </w:r>
            <w:r w:rsidRPr="004B13F8">
              <w:rPr>
                <w:rFonts w:ascii="Times New Roman" w:eastAsia="Times New Roman" w:hAnsi="Times New Roman" w:cs="Times New Roman"/>
                <w:color w:val="FF0000"/>
                <w:lang w:eastAsia="en-US"/>
              </w:rPr>
              <w:t>:</w:t>
            </w:r>
          </w:p>
          <w:p w:rsidR="005B72B2" w:rsidRDefault="004430AB" w:rsidP="00EA27E4">
            <w:pPr>
              <w:spacing w:before="0" w:after="0" w:line="293" w:lineRule="atLeast"/>
              <w:textAlignment w:val="baseline"/>
              <w:rPr>
                <w:rFonts w:ascii="Times New Roman" w:eastAsia="Times New Roman" w:hAnsi="Times New Roman" w:cs="Times New Roman"/>
                <w:color w:val="1D2129"/>
                <w:lang w:eastAsia="en-US"/>
              </w:rPr>
            </w:pPr>
            <w:r>
              <w:rPr>
                <w:rFonts w:ascii="Times New Roman" w:eastAsia="Times New Roman" w:hAnsi="Times New Roman" w:cs="Times New Roman"/>
                <w:color w:val="1D2129"/>
                <w:lang w:eastAsia="en-US"/>
              </w:rPr>
              <w:t>- Có kiến thức</w:t>
            </w:r>
            <w:r w:rsidR="004B13F8" w:rsidRPr="004B13F8">
              <w:rPr>
                <w:rFonts w:ascii="Times New Roman" w:eastAsia="Times New Roman" w:hAnsi="Times New Roman" w:cs="Times New Roman"/>
                <w:color w:val="1D2129"/>
                <w:lang w:eastAsia="en-US"/>
              </w:rPr>
              <w:t xml:space="preserve"> trong lập </w:t>
            </w:r>
            <w:r>
              <w:rPr>
                <w:rFonts w:ascii="Times New Roman" w:eastAsia="Times New Roman" w:hAnsi="Times New Roman" w:cs="Times New Roman"/>
                <w:color w:val="1D2129"/>
                <w:lang w:eastAsia="en-US"/>
              </w:rPr>
              <w:t>trình Web, ngôn ngữ PHP</w:t>
            </w:r>
            <w:r>
              <w:rPr>
                <w:rFonts w:ascii="Times New Roman" w:eastAsia="Times New Roman" w:hAnsi="Times New Roman" w:cs="Times New Roman"/>
                <w:color w:val="1D2129"/>
                <w:lang w:eastAsia="en-US"/>
              </w:rPr>
              <w:br/>
              <w:t>- Ưu tiên các bạ</w:t>
            </w:r>
            <w:r w:rsidR="00EA27E4">
              <w:rPr>
                <w:rFonts w:ascii="Times New Roman" w:eastAsia="Times New Roman" w:hAnsi="Times New Roman" w:cs="Times New Roman"/>
                <w:color w:val="1D2129"/>
                <w:lang w:eastAsia="en-US"/>
              </w:rPr>
              <w:t>n đã có kinh nghiệm làm web bằng ngôn ngữ PHP</w:t>
            </w:r>
            <w:r w:rsidR="004B13F8" w:rsidRPr="004B13F8">
              <w:rPr>
                <w:rFonts w:ascii="Times New Roman" w:eastAsia="Times New Roman" w:hAnsi="Times New Roman" w:cs="Times New Roman"/>
                <w:color w:val="1D2129"/>
                <w:lang w:eastAsia="en-US"/>
              </w:rPr>
              <w:br/>
              <w:t>-</w:t>
            </w:r>
            <w:r w:rsidR="00EA27E4">
              <w:rPr>
                <w:rFonts w:ascii="Times New Roman" w:eastAsia="Times New Roman" w:hAnsi="Times New Roman" w:cs="Times New Roman"/>
                <w:color w:val="1D2129"/>
                <w:lang w:eastAsia="en-US"/>
              </w:rPr>
              <w:t xml:space="preserve"> Có kiến thức về một trong các</w:t>
            </w:r>
            <w:r w:rsidR="004B13F8" w:rsidRPr="004B13F8">
              <w:rPr>
                <w:rFonts w:ascii="Times New Roman" w:eastAsia="Times New Roman" w:hAnsi="Times New Roman" w:cs="Times New Roman"/>
                <w:color w:val="1D2129"/>
                <w:lang w:eastAsia="en-US"/>
              </w:rPr>
              <w:t xml:space="preserve"> framework như Codeigniter, Yii2, Wordpress..</w:t>
            </w:r>
            <w:r w:rsidR="00EA27E4">
              <w:rPr>
                <w:rFonts w:ascii="Times New Roman" w:eastAsia="Times New Roman" w:hAnsi="Times New Roman" w:cs="Times New Roman"/>
                <w:color w:val="1D2129"/>
                <w:lang w:eastAsia="en-US"/>
              </w:rPr>
              <w:t>.</w:t>
            </w:r>
            <w:r w:rsidR="00EA27E4">
              <w:rPr>
                <w:rFonts w:ascii="Times New Roman" w:eastAsia="Times New Roman" w:hAnsi="Times New Roman" w:cs="Times New Roman"/>
                <w:color w:val="1D2129"/>
                <w:lang w:eastAsia="en-US"/>
              </w:rPr>
              <w:br/>
              <w:t xml:space="preserve">- Ưu tiên hiểu biết </w:t>
            </w:r>
            <w:r w:rsidR="004B13F8" w:rsidRPr="004B13F8">
              <w:rPr>
                <w:rFonts w:ascii="Times New Roman" w:eastAsia="Times New Roman" w:hAnsi="Times New Roman" w:cs="Times New Roman"/>
                <w:color w:val="1D2129"/>
                <w:lang w:eastAsia="en-US"/>
              </w:rPr>
              <w:t>môi trường Linux (CentOS, Ubuntu...)</w:t>
            </w:r>
          </w:p>
          <w:p w:rsidR="00BB2691" w:rsidRPr="004B13F8" w:rsidRDefault="005B72B2" w:rsidP="00EA27E4">
            <w:pPr>
              <w:spacing w:before="0" w:after="0" w:line="293" w:lineRule="atLeast"/>
              <w:textAlignment w:val="baseline"/>
              <w:rPr>
                <w:rFonts w:ascii="Times New Roman" w:eastAsia="Times New Roman" w:hAnsi="Times New Roman" w:cs="Times New Roman"/>
                <w:color w:val="222222"/>
                <w:lang w:eastAsia="en-US"/>
              </w:rPr>
            </w:pPr>
            <w:r>
              <w:rPr>
                <w:rFonts w:ascii="Times New Roman" w:eastAsia="Times New Roman" w:hAnsi="Times New Roman" w:cs="Times New Roman"/>
                <w:color w:val="1D2129"/>
                <w:lang w:eastAsia="en-US"/>
              </w:rPr>
              <w:t>- Định hướng công việc rõ ràng.</w:t>
            </w:r>
            <w:r w:rsidR="004B13F8" w:rsidRPr="004B13F8">
              <w:rPr>
                <w:rFonts w:ascii="Times New Roman" w:eastAsia="Times New Roman" w:hAnsi="Times New Roman" w:cs="Times New Roman"/>
                <w:color w:val="1D2129"/>
                <w:lang w:eastAsia="en-US"/>
              </w:rPr>
              <w:br/>
            </w:r>
          </w:p>
          <w:p w:rsidR="004B13F8" w:rsidRPr="004B13F8" w:rsidRDefault="004B13F8" w:rsidP="004B13F8">
            <w:pPr>
              <w:spacing w:before="0" w:after="0" w:line="293" w:lineRule="atLeast"/>
              <w:textAlignment w:val="baseline"/>
              <w:rPr>
                <w:rFonts w:ascii="Times New Roman" w:eastAsia="Times New Roman" w:hAnsi="Times New Roman" w:cs="Times New Roman"/>
                <w:color w:val="222222"/>
                <w:lang w:eastAsia="en-US"/>
              </w:rPr>
            </w:pPr>
            <w:r w:rsidRPr="004B13F8">
              <w:rPr>
                <w:rFonts w:ascii="Segoe UI Symbol" w:eastAsia="Times New Roman" w:hAnsi="Segoe UI Symbol" w:cs="Segoe UI Symbol"/>
                <w:color w:val="FF0000"/>
                <w:lang w:eastAsia="en-US"/>
              </w:rPr>
              <w:t>★★★</w:t>
            </w:r>
            <w:r w:rsidRPr="004B13F8">
              <w:rPr>
                <w:rFonts w:ascii="Times New Roman" w:eastAsia="Times New Roman" w:hAnsi="Times New Roman" w:cs="Times New Roman"/>
                <w:color w:val="FF0000"/>
                <w:lang w:eastAsia="en-US"/>
              </w:rPr>
              <w:t> Hoan nghênh </w:t>
            </w:r>
            <w:r w:rsidRPr="004B13F8">
              <w:rPr>
                <w:rFonts w:ascii="Segoe UI Symbol" w:eastAsia="Times New Roman" w:hAnsi="Segoe UI Symbol" w:cs="Segoe UI Symbol"/>
                <w:color w:val="FF0000"/>
                <w:lang w:eastAsia="en-US"/>
              </w:rPr>
              <w:t>★★★</w:t>
            </w:r>
            <w:r w:rsidRPr="004B13F8">
              <w:rPr>
                <w:rFonts w:ascii="Times New Roman" w:eastAsia="Times New Roman" w:hAnsi="Times New Roman" w:cs="Times New Roman"/>
                <w:color w:val="FF0000"/>
                <w:lang w:eastAsia="en-US"/>
              </w:rPr>
              <w:t>:</w:t>
            </w:r>
            <w:r w:rsidRPr="004B13F8">
              <w:rPr>
                <w:rFonts w:ascii="Times New Roman" w:eastAsia="Times New Roman" w:hAnsi="Times New Roman" w:cs="Times New Roman"/>
                <w:color w:val="1D2129"/>
                <w:lang w:eastAsia="en-US"/>
              </w:rPr>
              <w:br/>
              <w:t>- Tốt nghiệp đại học chuyên ngành IT</w:t>
            </w:r>
            <w:r w:rsidRPr="004B13F8">
              <w:rPr>
                <w:rFonts w:ascii="Times New Roman" w:eastAsia="Times New Roman" w:hAnsi="Times New Roman" w:cs="Times New Roman"/>
                <w:color w:val="1D2129"/>
                <w:lang w:eastAsia="en-US"/>
              </w:rPr>
              <w:br/>
              <w:t>- Biết và sử dụng được Tiếng Nhật</w:t>
            </w:r>
            <w:r w:rsidR="00C255FB">
              <w:rPr>
                <w:rFonts w:ascii="Times New Roman" w:eastAsia="Times New Roman" w:hAnsi="Times New Roman" w:cs="Times New Roman"/>
                <w:color w:val="1D2129"/>
                <w:lang w:eastAsia="en-US"/>
              </w:rPr>
              <w:t xml:space="preserve"> là một lợi thế</w:t>
            </w:r>
            <w:r w:rsidRPr="004B13F8">
              <w:rPr>
                <w:rFonts w:ascii="Times New Roman" w:eastAsia="Times New Roman" w:hAnsi="Times New Roman" w:cs="Times New Roman"/>
                <w:color w:val="1D2129"/>
                <w:lang w:eastAsia="en-US"/>
              </w:rPr>
              <w:br/>
            </w:r>
            <w:r w:rsidR="00EA27E4">
              <w:rPr>
                <w:rFonts w:ascii="Times New Roman" w:eastAsia="Times New Roman" w:hAnsi="Times New Roman" w:cs="Times New Roman"/>
                <w:color w:val="1D2129"/>
                <w:lang w:eastAsia="en-US"/>
              </w:rPr>
              <w:t>- Ưu tiên khả năng tiếng Anh tốt</w:t>
            </w:r>
          </w:p>
          <w:p w:rsidR="004B13F8" w:rsidRPr="004B13F8" w:rsidRDefault="004B13F8" w:rsidP="004B13F8">
            <w:pPr>
              <w:spacing w:before="90" w:after="90" w:line="293" w:lineRule="atLeast"/>
              <w:rPr>
                <w:rFonts w:ascii="Times New Roman" w:eastAsia="Times New Roman" w:hAnsi="Times New Roman" w:cs="Times New Roman"/>
                <w:color w:val="222222"/>
                <w:lang w:eastAsia="en-US"/>
              </w:rPr>
            </w:pPr>
            <w:r w:rsidRPr="004B13F8">
              <w:rPr>
                <w:rFonts w:ascii="Segoe UI Symbol" w:eastAsia="Times New Roman" w:hAnsi="Segoe UI Symbol" w:cs="Segoe UI Symbol"/>
                <w:color w:val="FF0000"/>
                <w:lang w:eastAsia="en-US"/>
              </w:rPr>
              <w:t>★★★</w:t>
            </w:r>
            <w:r w:rsidRPr="004B13F8">
              <w:rPr>
                <w:rFonts w:ascii="Times New Roman" w:eastAsia="Times New Roman" w:hAnsi="Times New Roman" w:cs="Times New Roman"/>
                <w:color w:val="FF0000"/>
                <w:lang w:eastAsia="en-US"/>
              </w:rPr>
              <w:t> Chế độ đãi ngộ </w:t>
            </w:r>
            <w:r w:rsidRPr="004B13F8">
              <w:rPr>
                <w:rFonts w:ascii="Segoe UI Symbol" w:eastAsia="Times New Roman" w:hAnsi="Segoe UI Symbol" w:cs="Segoe UI Symbol"/>
                <w:color w:val="FF0000"/>
                <w:lang w:eastAsia="en-US"/>
              </w:rPr>
              <w:t>★★★</w:t>
            </w:r>
          </w:p>
          <w:p w:rsidR="000C2633" w:rsidRDefault="00EA27E4" w:rsidP="00EA27E4">
            <w:pPr>
              <w:spacing w:before="90" w:after="90" w:line="293" w:lineRule="atLeast"/>
              <w:rPr>
                <w:rFonts w:ascii="Times New Roman" w:eastAsia="Times New Roman" w:hAnsi="Times New Roman" w:cs="Times New Roman"/>
                <w:color w:val="1D2129"/>
                <w:lang w:eastAsia="en-US"/>
              </w:rPr>
            </w:pPr>
            <w:r>
              <w:rPr>
                <w:rFonts w:ascii="Times New Roman" w:eastAsia="Times New Roman" w:hAnsi="Times New Roman" w:cs="Times New Roman"/>
                <w:color w:val="1D2129"/>
                <w:lang w:eastAsia="en-US"/>
              </w:rPr>
              <w:t>● Được training theo dự án OJT của công ty</w:t>
            </w:r>
          </w:p>
          <w:p w:rsidR="00EA27E4" w:rsidRDefault="00EA27E4" w:rsidP="00EA27E4">
            <w:pPr>
              <w:spacing w:before="90" w:after="90" w:line="293" w:lineRule="atLeast"/>
              <w:rPr>
                <w:rFonts w:ascii="Times New Roman" w:eastAsia="Times New Roman" w:hAnsi="Times New Roman" w:cs="Times New Roman"/>
                <w:color w:val="1D2129"/>
                <w:lang w:eastAsia="en-US"/>
              </w:rPr>
            </w:pPr>
            <w:r>
              <w:rPr>
                <w:rFonts w:ascii="Times New Roman" w:eastAsia="Times New Roman" w:hAnsi="Times New Roman" w:cs="Times New Roman"/>
                <w:color w:val="1D2129"/>
                <w:lang w:eastAsia="en-US"/>
              </w:rPr>
              <w:t xml:space="preserve">● Được hưởng trợ cấp </w:t>
            </w:r>
            <w:r w:rsidR="00381B5B">
              <w:rPr>
                <w:rFonts w:ascii="Times New Roman" w:eastAsia="Times New Roman" w:hAnsi="Times New Roman" w:cs="Times New Roman"/>
                <w:color w:val="1D2129"/>
                <w:lang w:eastAsia="en-US"/>
              </w:rPr>
              <w:t>trong giai đoạn training. Hưởng lương khi join vào dự án OJT.</w:t>
            </w:r>
          </w:p>
          <w:p w:rsidR="00EA27E4" w:rsidRDefault="00EA27E4" w:rsidP="00EA27E4">
            <w:pPr>
              <w:spacing w:before="90" w:after="90" w:line="293" w:lineRule="atLeast"/>
              <w:rPr>
                <w:rFonts w:ascii="Times New Roman" w:eastAsia="Times New Roman" w:hAnsi="Times New Roman" w:cs="Times New Roman"/>
                <w:color w:val="1D2129"/>
                <w:lang w:eastAsia="en-US"/>
              </w:rPr>
            </w:pPr>
            <w:r>
              <w:rPr>
                <w:rFonts w:ascii="Times New Roman" w:eastAsia="Times New Roman" w:hAnsi="Times New Roman" w:cs="Times New Roman"/>
                <w:color w:val="1D2129"/>
                <w:lang w:eastAsia="en-US"/>
              </w:rPr>
              <w:t>● Được ký hợp đồng chính thức khi có kết quả thực tập tốt</w:t>
            </w:r>
          </w:p>
          <w:p w:rsidR="00EA27E4" w:rsidRDefault="00EA27E4" w:rsidP="00EA27E4">
            <w:pPr>
              <w:spacing w:before="90" w:after="90" w:line="293" w:lineRule="atLeast"/>
              <w:rPr>
                <w:rFonts w:ascii="Times New Roman" w:eastAsia="Times New Roman" w:hAnsi="Times New Roman" w:cs="Times New Roman"/>
                <w:color w:val="1D2129"/>
                <w:lang w:eastAsia="en-US"/>
              </w:rPr>
            </w:pPr>
            <w:r>
              <w:rPr>
                <w:rFonts w:ascii="Times New Roman" w:eastAsia="Times New Roman" w:hAnsi="Times New Roman" w:cs="Times New Roman"/>
                <w:color w:val="1D2129"/>
                <w:lang w:eastAsia="en-US"/>
              </w:rPr>
              <w:t>● Được tham gia đầy đủ các chế độ về nhân sự của công ty như teambuilding, sinh nhật, du lịch.</w:t>
            </w:r>
          </w:p>
          <w:p w:rsidR="00EA27E4" w:rsidRPr="004B13F8" w:rsidRDefault="00EA27E4" w:rsidP="00EA27E4">
            <w:pPr>
              <w:spacing w:before="90" w:after="90" w:line="293" w:lineRule="atLeast"/>
              <w:rPr>
                <w:rFonts w:ascii="Times New Roman" w:hAnsi="Times New Roman" w:cs="Times New Roman"/>
              </w:rPr>
            </w:pPr>
          </w:p>
        </w:tc>
      </w:tr>
    </w:tbl>
    <w:p w:rsidR="008A6F05" w:rsidRDefault="008A6F05"/>
    <w:sectPr w:rsidR="008A6F05" w:rsidSect="001C7815">
      <w:headerReference w:type="default" r:id="rId10"/>
      <w:footerReference w:type="default" r:id="rId11"/>
      <w:headerReference w:type="first" r:id="rId12"/>
      <w:footerReference w:type="first" r:id="rId13"/>
      <w:pgSz w:w="12240" w:h="15840" w:code="1"/>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92A" w:rsidRDefault="00C8792A">
      <w:pPr>
        <w:spacing w:before="0" w:after="0"/>
      </w:pPr>
      <w:r>
        <w:separator/>
      </w:r>
    </w:p>
  </w:endnote>
  <w:endnote w:type="continuationSeparator" w:id="0">
    <w:p w:rsidR="00C8792A" w:rsidRDefault="00C879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33" w:rsidRDefault="008A6F05">
    <w:pPr>
      <w:pStyle w:val="Footer"/>
      <w:jc w:val="right"/>
    </w:pPr>
    <w:r>
      <w:fldChar w:fldCharType="begin"/>
    </w:r>
    <w:r>
      <w:instrText xml:space="preserve"> PAGE   \* MERGEFORMAT </w:instrText>
    </w:r>
    <w:r>
      <w:fldChar w:fldCharType="separate"/>
    </w:r>
    <w:r w:rsidR="00C60A0D">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77F" w:rsidRDefault="0060677F" w:rsidP="0060677F">
    <w:pPr>
      <w:pStyle w:val="Footer"/>
      <w:jc w:val="right"/>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92A" w:rsidRDefault="00C8792A">
      <w:pPr>
        <w:spacing w:before="0" w:after="0"/>
      </w:pPr>
      <w:r>
        <w:separator/>
      </w:r>
    </w:p>
  </w:footnote>
  <w:footnote w:type="continuationSeparator" w:id="0">
    <w:p w:rsidR="00C8792A" w:rsidRDefault="00C8792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33" w:rsidRDefault="0060677F">
    <w:pPr>
      <w:pStyle w:val="Header"/>
    </w:pPr>
    <w:r>
      <w:rPr>
        <w:noProof/>
        <w:lang w:val="en-GB"/>
      </w:rPr>
      <w:drawing>
        <wp:inline distT="0" distB="0" distL="0" distR="0" wp14:anchorId="693FF430" wp14:editId="5587BB6A">
          <wp:extent cx="1905000" cy="575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mpanyNgang.png"/>
                  <pic:cNvPicPr/>
                </pic:nvPicPr>
                <pic:blipFill>
                  <a:blip r:embed="rId1">
                    <a:extLst>
                      <a:ext uri="{28A0092B-C50C-407E-A947-70E740481C1C}">
                        <a14:useLocalDpi xmlns:a14="http://schemas.microsoft.com/office/drawing/2010/main" val="0"/>
                      </a:ext>
                    </a:extLst>
                  </a:blip>
                  <a:stretch>
                    <a:fillRect/>
                  </a:stretch>
                </pic:blipFill>
                <pic:spPr>
                  <a:xfrm>
                    <a:off x="0" y="0"/>
                    <a:ext cx="1909465" cy="577328"/>
                  </a:xfrm>
                  <a:prstGeom prst="rect">
                    <a:avLst/>
                  </a:prstGeom>
                </pic:spPr>
              </pic:pic>
            </a:graphicData>
          </a:graphic>
        </wp:inline>
      </w:drawing>
    </w:r>
    <w:r w:rsidR="008A6F05">
      <w:t xml:space="preserve"> </w:t>
    </w:r>
    <w:sdt>
      <w:sdtPr>
        <w:alias w:val="Company"/>
        <w:tag w:val=""/>
        <w:id w:val="1822608644"/>
        <w:dataBinding w:prefixMappings="xmlns:ns0='http://schemas.microsoft.com/office/2006/coverPageProps' " w:xpath="/ns0:CoverPageProperties[1]/ns0:CompanyPhone[1]" w:storeItemID="{55AF091B-3C7A-41E3-B477-F2FDAA23CFDA}"/>
        <w:text/>
      </w:sdtPr>
      <w:sdtEndPr/>
      <w:sdtContent>
        <w:r>
          <w:t>ZinZa Technology</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33" w:rsidRDefault="001817AF" w:rsidP="001817AF">
    <w:pPr>
      <w:pStyle w:val="Header"/>
      <w:ind w:right="560"/>
      <w:jc w:val="left"/>
    </w:pPr>
    <w:r>
      <w:rPr>
        <w:noProof/>
        <w:lang w:val="en-GB"/>
      </w:rPr>
      <w:drawing>
        <wp:inline distT="0" distB="0" distL="0" distR="0" wp14:anchorId="532DB383" wp14:editId="1B4C98E9">
          <wp:extent cx="17526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ran.png"/>
                  <pic:cNvPicPr/>
                </pic:nvPicPr>
                <pic:blipFill>
                  <a:blip r:embed="rId1">
                    <a:extLst>
                      <a:ext uri="{28A0092B-C50C-407E-A947-70E740481C1C}">
                        <a14:useLocalDpi xmlns:a14="http://schemas.microsoft.com/office/drawing/2010/main" val="0"/>
                      </a:ext>
                    </a:extLst>
                  </a:blip>
                  <a:stretch>
                    <a:fillRect/>
                  </a:stretch>
                </pic:blipFill>
                <pic:spPr>
                  <a:xfrm>
                    <a:off x="0" y="0"/>
                    <a:ext cx="1752600" cy="552450"/>
                  </a:xfrm>
                  <a:prstGeom prst="rect">
                    <a:avLst/>
                  </a:prstGeom>
                </pic:spPr>
              </pic:pic>
            </a:graphicData>
          </a:graphic>
        </wp:inline>
      </w:drawing>
    </w:r>
    <w:r w:rsidR="008A6F05">
      <w:t xml:space="preserve"> </w:t>
    </w:r>
    <w:sdt>
      <w:sdtPr>
        <w:alias w:val="Company"/>
        <w:tag w:val=""/>
        <w:id w:val="380524096"/>
        <w:dataBinding w:prefixMappings="xmlns:ns0='http://schemas.microsoft.com/office/2006/coverPageProps' " w:xpath="/ns0:CoverPageProperties[1]/ns0:CompanyPhone[1]" w:storeItemID="{55AF091B-3C7A-41E3-B477-F2FDAA23CFDA}"/>
        <w:text/>
      </w:sdtPr>
      <w:sdtEndPr/>
      <w:sdtContent>
        <w:r w:rsidR="0060677F">
          <w:t>ZinZa Technology</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1">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0D05E7"/>
    <w:multiLevelType w:val="hybridMultilevel"/>
    <w:tmpl w:val="34DC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042FC"/>
    <w:multiLevelType w:val="hybridMultilevel"/>
    <w:tmpl w:val="090A1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6E3308"/>
    <w:multiLevelType w:val="multilevel"/>
    <w:tmpl w:val="FE0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D5608B"/>
    <w:multiLevelType w:val="multilevel"/>
    <w:tmpl w:val="129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B0CA0"/>
    <w:multiLevelType w:val="multilevel"/>
    <w:tmpl w:val="1F46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0"/>
  </w:num>
  <w:num w:numId="5">
    <w:abstractNumId w:val="8"/>
  </w:num>
  <w:num w:numId="6">
    <w:abstractNumId w:val="5"/>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AF"/>
    <w:rsid w:val="00001DC5"/>
    <w:rsid w:val="000C2633"/>
    <w:rsid w:val="001817AF"/>
    <w:rsid w:val="001876FA"/>
    <w:rsid w:val="001C09BA"/>
    <w:rsid w:val="001C7815"/>
    <w:rsid w:val="0024714D"/>
    <w:rsid w:val="002704BF"/>
    <w:rsid w:val="002E4635"/>
    <w:rsid w:val="00314C6E"/>
    <w:rsid w:val="00353B48"/>
    <w:rsid w:val="00381B5B"/>
    <w:rsid w:val="0038697C"/>
    <w:rsid w:val="003A2750"/>
    <w:rsid w:val="004430AB"/>
    <w:rsid w:val="00486D18"/>
    <w:rsid w:val="004B13F8"/>
    <w:rsid w:val="004C1493"/>
    <w:rsid w:val="00544541"/>
    <w:rsid w:val="00547EF3"/>
    <w:rsid w:val="005B72B2"/>
    <w:rsid w:val="005D05D2"/>
    <w:rsid w:val="005F1D45"/>
    <w:rsid w:val="005F73F6"/>
    <w:rsid w:val="0060677F"/>
    <w:rsid w:val="00646F0B"/>
    <w:rsid w:val="0067722C"/>
    <w:rsid w:val="00726AB6"/>
    <w:rsid w:val="00727B8A"/>
    <w:rsid w:val="00735663"/>
    <w:rsid w:val="00761239"/>
    <w:rsid w:val="007D411E"/>
    <w:rsid w:val="007E4536"/>
    <w:rsid w:val="008038AD"/>
    <w:rsid w:val="0082097D"/>
    <w:rsid w:val="008A6F05"/>
    <w:rsid w:val="00957997"/>
    <w:rsid w:val="00A97D64"/>
    <w:rsid w:val="00B87D21"/>
    <w:rsid w:val="00B91630"/>
    <w:rsid w:val="00BA0B8D"/>
    <w:rsid w:val="00BB2691"/>
    <w:rsid w:val="00BB7E3B"/>
    <w:rsid w:val="00C255FB"/>
    <w:rsid w:val="00C27755"/>
    <w:rsid w:val="00C3032F"/>
    <w:rsid w:val="00C3458E"/>
    <w:rsid w:val="00C60A0D"/>
    <w:rsid w:val="00C8792A"/>
    <w:rsid w:val="00D634E6"/>
    <w:rsid w:val="00E4095D"/>
    <w:rsid w:val="00EA27E4"/>
    <w:rsid w:val="00F72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5" w:unhideWhenUsed="0"/>
    <w:lsdException w:name="List Number" w:semiHidden="0" w:uiPriority="5" w:unhideWhenUsed="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61239"/>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customStyle="1" w:styleId="PlainTable4">
    <w:name w:val="Plain Table 4"/>
    <w:basedOn w:val="TableNormal"/>
    <w:uiPriority w:val="44"/>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customStyle="1" w:styleId="PlainTable1">
    <w:name w:val="Plain Table 1"/>
    <w:basedOn w:val="TableNormal"/>
    <w:uiPriority w:val="41"/>
    <w:rsid w:val="008A6F05"/>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1817AF"/>
    <w:pPr>
      <w:ind w:left="720"/>
      <w:contextualSpacing/>
    </w:pPr>
  </w:style>
  <w:style w:type="paragraph" w:styleId="NormalWeb">
    <w:name w:val="Normal (Web)"/>
    <w:basedOn w:val="Normal"/>
    <w:uiPriority w:val="99"/>
    <w:semiHidden/>
    <w:unhideWhenUsed/>
    <w:rsid w:val="004B13F8"/>
    <w:pPr>
      <w:spacing w:before="100" w:beforeAutospacing="1" w:after="100" w:afterAutospacing="1"/>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5" w:unhideWhenUsed="0"/>
    <w:lsdException w:name="List Number" w:semiHidden="0" w:uiPriority="5" w:unhideWhenUsed="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61239"/>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customStyle="1" w:styleId="PlainTable4">
    <w:name w:val="Plain Table 4"/>
    <w:basedOn w:val="TableNormal"/>
    <w:uiPriority w:val="44"/>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customStyle="1" w:styleId="PlainTable1">
    <w:name w:val="Plain Table 1"/>
    <w:basedOn w:val="TableNormal"/>
    <w:uiPriority w:val="41"/>
    <w:rsid w:val="008A6F05"/>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1817AF"/>
    <w:pPr>
      <w:ind w:left="720"/>
      <w:contextualSpacing/>
    </w:pPr>
  </w:style>
  <w:style w:type="paragraph" w:styleId="NormalWeb">
    <w:name w:val="Normal (Web)"/>
    <w:basedOn w:val="Normal"/>
    <w:uiPriority w:val="99"/>
    <w:semiHidden/>
    <w:unhideWhenUsed/>
    <w:rsid w:val="004B13F8"/>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121">
      <w:bodyDiv w:val="1"/>
      <w:marLeft w:val="0"/>
      <w:marRight w:val="0"/>
      <w:marTop w:val="0"/>
      <w:marBottom w:val="0"/>
      <w:divBdr>
        <w:top w:val="none" w:sz="0" w:space="0" w:color="auto"/>
        <w:left w:val="none" w:sz="0" w:space="0" w:color="auto"/>
        <w:bottom w:val="none" w:sz="0" w:space="0" w:color="auto"/>
        <w:right w:val="none" w:sz="0" w:space="0" w:color="auto"/>
      </w:divBdr>
    </w:div>
    <w:div w:id="116410211">
      <w:bodyDiv w:val="1"/>
      <w:marLeft w:val="0"/>
      <w:marRight w:val="0"/>
      <w:marTop w:val="0"/>
      <w:marBottom w:val="0"/>
      <w:divBdr>
        <w:top w:val="none" w:sz="0" w:space="0" w:color="auto"/>
        <w:left w:val="none" w:sz="0" w:space="0" w:color="auto"/>
        <w:bottom w:val="none" w:sz="0" w:space="0" w:color="auto"/>
        <w:right w:val="none" w:sz="0" w:space="0" w:color="auto"/>
      </w:divBdr>
    </w:div>
    <w:div w:id="256602809">
      <w:bodyDiv w:val="1"/>
      <w:marLeft w:val="0"/>
      <w:marRight w:val="0"/>
      <w:marTop w:val="0"/>
      <w:marBottom w:val="0"/>
      <w:divBdr>
        <w:top w:val="none" w:sz="0" w:space="0" w:color="auto"/>
        <w:left w:val="none" w:sz="0" w:space="0" w:color="auto"/>
        <w:bottom w:val="none" w:sz="0" w:space="0" w:color="auto"/>
        <w:right w:val="none" w:sz="0" w:space="0" w:color="auto"/>
      </w:divBdr>
    </w:div>
    <w:div w:id="1027415029">
      <w:bodyDiv w:val="1"/>
      <w:marLeft w:val="0"/>
      <w:marRight w:val="0"/>
      <w:marTop w:val="0"/>
      <w:marBottom w:val="0"/>
      <w:divBdr>
        <w:top w:val="none" w:sz="0" w:space="0" w:color="auto"/>
        <w:left w:val="none" w:sz="0" w:space="0" w:color="auto"/>
        <w:bottom w:val="none" w:sz="0" w:space="0" w:color="auto"/>
        <w:right w:val="none" w:sz="0" w:space="0" w:color="auto"/>
      </w:divBdr>
    </w:div>
    <w:div w:id="1406756572">
      <w:bodyDiv w:val="1"/>
      <w:marLeft w:val="0"/>
      <w:marRight w:val="0"/>
      <w:marTop w:val="0"/>
      <w:marBottom w:val="0"/>
      <w:divBdr>
        <w:top w:val="none" w:sz="0" w:space="0" w:color="auto"/>
        <w:left w:val="none" w:sz="0" w:space="0" w:color="auto"/>
        <w:bottom w:val="none" w:sz="0" w:space="0" w:color="auto"/>
        <w:right w:val="none" w:sz="0" w:space="0" w:color="auto"/>
      </w:divBdr>
    </w:div>
    <w:div w:id="1474059326">
      <w:bodyDiv w:val="1"/>
      <w:marLeft w:val="0"/>
      <w:marRight w:val="0"/>
      <w:marTop w:val="0"/>
      <w:marBottom w:val="0"/>
      <w:divBdr>
        <w:top w:val="none" w:sz="0" w:space="0" w:color="auto"/>
        <w:left w:val="none" w:sz="0" w:space="0" w:color="auto"/>
        <w:bottom w:val="none" w:sz="0" w:space="0" w:color="auto"/>
        <w:right w:val="none" w:sz="0" w:space="0" w:color="auto"/>
      </w:divBdr>
    </w:div>
    <w:div w:id="1638563073">
      <w:bodyDiv w:val="1"/>
      <w:marLeft w:val="0"/>
      <w:marRight w:val="0"/>
      <w:marTop w:val="0"/>
      <w:marBottom w:val="0"/>
      <w:divBdr>
        <w:top w:val="none" w:sz="0" w:space="0" w:color="auto"/>
        <w:left w:val="none" w:sz="0" w:space="0" w:color="auto"/>
        <w:bottom w:val="none" w:sz="0" w:space="0" w:color="auto"/>
        <w:right w:val="none" w:sz="0" w:space="0" w:color="auto"/>
      </w:divBdr>
    </w:div>
    <w:div w:id="18827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q\AppData\Roaming\Microsoft\Templates\Job%20description%20form.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C73833024245CF88A322B7B725F188"/>
        <w:category>
          <w:name w:val="General"/>
          <w:gallery w:val="placeholder"/>
        </w:category>
        <w:types>
          <w:type w:val="bbPlcHdr"/>
        </w:types>
        <w:behaviors>
          <w:behavior w:val="content"/>
        </w:behaviors>
        <w:guid w:val="{EFA7DC44-4CF5-43B8-BD2A-59317D971008}"/>
      </w:docPartPr>
      <w:docPartBody>
        <w:p w:rsidR="00997EC7" w:rsidRDefault="00237D24">
          <w:pPr>
            <w:pStyle w:val="28C73833024245CF88A322B7B725F188"/>
          </w:pPr>
          <w:r>
            <w:t>Job Title</w:t>
          </w:r>
        </w:p>
      </w:docPartBody>
    </w:docPart>
    <w:docPart>
      <w:docPartPr>
        <w:name w:val="A32508686D8448C08F6A824C4349EA71"/>
        <w:category>
          <w:name w:val="General"/>
          <w:gallery w:val="placeholder"/>
        </w:category>
        <w:types>
          <w:type w:val="bbPlcHdr"/>
        </w:types>
        <w:behaviors>
          <w:behavior w:val="content"/>
        </w:behaviors>
        <w:guid w:val="{729C80E5-9042-4808-823A-8279B6960551}"/>
      </w:docPartPr>
      <w:docPartBody>
        <w:p w:rsidR="00997EC7" w:rsidRDefault="00237D24">
          <w:pPr>
            <w:pStyle w:val="A32508686D8448C08F6A824C4349EA71"/>
          </w:pPr>
          <w:r>
            <w:t>Job Category</w:t>
          </w:r>
        </w:p>
      </w:docPartBody>
    </w:docPart>
    <w:docPart>
      <w:docPartPr>
        <w:name w:val="1771DEF8E138495684E72A31E50188CE"/>
        <w:category>
          <w:name w:val="General"/>
          <w:gallery w:val="placeholder"/>
        </w:category>
        <w:types>
          <w:type w:val="bbPlcHdr"/>
        </w:types>
        <w:behaviors>
          <w:behavior w:val="content"/>
        </w:behaviors>
        <w:guid w:val="{604E1E90-08C9-4E00-9D32-A908EC61F124}"/>
      </w:docPartPr>
      <w:docPartBody>
        <w:p w:rsidR="00997EC7" w:rsidRDefault="00237D24">
          <w:pPr>
            <w:pStyle w:val="1771DEF8E138495684E72A31E50188CE"/>
          </w:pPr>
          <w:r>
            <w:t>Location</w:t>
          </w:r>
        </w:p>
      </w:docPartBody>
    </w:docPart>
    <w:docPart>
      <w:docPartPr>
        <w:name w:val="9E30B1326FAC4DE2B6BB295785CE5092"/>
        <w:category>
          <w:name w:val="General"/>
          <w:gallery w:val="placeholder"/>
        </w:category>
        <w:types>
          <w:type w:val="bbPlcHdr"/>
        </w:types>
        <w:behaviors>
          <w:behavior w:val="content"/>
        </w:behaviors>
        <w:guid w:val="{6486C372-80DE-4668-8A1C-B96DF8004409}"/>
      </w:docPartPr>
      <w:docPartBody>
        <w:p w:rsidR="00997EC7" w:rsidRDefault="00237D24">
          <w:pPr>
            <w:pStyle w:val="9E30B1326FAC4DE2B6BB295785CE5092"/>
          </w:pPr>
          <w:r>
            <w:t>Travel Required</w:t>
          </w:r>
        </w:p>
      </w:docPartBody>
    </w:docPart>
    <w:docPart>
      <w:docPartPr>
        <w:name w:val="8225BE6A68B04F4BACF490F61EC915DA"/>
        <w:category>
          <w:name w:val="General"/>
          <w:gallery w:val="placeholder"/>
        </w:category>
        <w:types>
          <w:type w:val="bbPlcHdr"/>
        </w:types>
        <w:behaviors>
          <w:behavior w:val="content"/>
        </w:behaviors>
        <w:guid w:val="{DD32CB54-C40B-41E6-A3DE-8482CC181476}"/>
      </w:docPartPr>
      <w:docPartBody>
        <w:p w:rsidR="00997EC7" w:rsidRDefault="00237D24">
          <w:pPr>
            <w:pStyle w:val="8225BE6A68B04F4BACF490F61EC915DA"/>
          </w:pPr>
          <w:r>
            <w:t>Travel Required</w:t>
          </w:r>
        </w:p>
      </w:docPartBody>
    </w:docPart>
    <w:docPart>
      <w:docPartPr>
        <w:name w:val="086E6D587A4E4248B37F812589C06E86"/>
        <w:category>
          <w:name w:val="General"/>
          <w:gallery w:val="placeholder"/>
        </w:category>
        <w:types>
          <w:type w:val="bbPlcHdr"/>
        </w:types>
        <w:behaviors>
          <w:behavior w:val="content"/>
        </w:behaviors>
        <w:guid w:val="{185FAF87-3602-4659-A4D3-382BF689FA1C}"/>
      </w:docPartPr>
      <w:docPartBody>
        <w:p w:rsidR="00997EC7" w:rsidRDefault="00237D24">
          <w:pPr>
            <w:pStyle w:val="086E6D587A4E4248B37F812589C06E86"/>
          </w:pPr>
          <w:r>
            <w:t>Level/Salary Range</w:t>
          </w:r>
        </w:p>
      </w:docPartBody>
    </w:docPart>
    <w:docPart>
      <w:docPartPr>
        <w:name w:val="1BA5A9E0F3724C3A81E1322B01086FF6"/>
        <w:category>
          <w:name w:val="General"/>
          <w:gallery w:val="placeholder"/>
        </w:category>
        <w:types>
          <w:type w:val="bbPlcHdr"/>
        </w:types>
        <w:behaviors>
          <w:behavior w:val="content"/>
        </w:behaviors>
        <w:guid w:val="{668FCEBB-8D95-4FE2-92DC-B87D76A1ADE1}"/>
      </w:docPartPr>
      <w:docPartBody>
        <w:p w:rsidR="00997EC7" w:rsidRDefault="00237D24">
          <w:pPr>
            <w:pStyle w:val="1BA5A9E0F3724C3A81E1322B01086FF6"/>
          </w:pPr>
          <w:r>
            <w:t>Position Type</w:t>
          </w:r>
        </w:p>
      </w:docPartBody>
    </w:docPart>
    <w:docPart>
      <w:docPartPr>
        <w:name w:val="8ECF5BD73E414D52B6CBA1EED57EDEE9"/>
        <w:category>
          <w:name w:val="General"/>
          <w:gallery w:val="placeholder"/>
        </w:category>
        <w:types>
          <w:type w:val="bbPlcHdr"/>
        </w:types>
        <w:behaviors>
          <w:behavior w:val="content"/>
        </w:behaviors>
        <w:guid w:val="{BD6E489F-EFF2-43BC-904B-FF25FAC2C85A}"/>
      </w:docPartPr>
      <w:docPartBody>
        <w:p w:rsidR="00997EC7" w:rsidRDefault="00237D24">
          <w:pPr>
            <w:pStyle w:val="8ECF5BD73E414D52B6CBA1EED57EDEE9"/>
          </w:pPr>
          <w:r>
            <w:t>Position Type (i.e.: full-time, part-time, job share, contract, intern)</w:t>
          </w:r>
        </w:p>
      </w:docPartBody>
    </w:docPart>
    <w:docPart>
      <w:docPartPr>
        <w:name w:val="39727CAD45D04C18A1671549EC4B2F00"/>
        <w:category>
          <w:name w:val="General"/>
          <w:gallery w:val="placeholder"/>
        </w:category>
        <w:types>
          <w:type w:val="bbPlcHdr"/>
        </w:types>
        <w:behaviors>
          <w:behavior w:val="content"/>
        </w:behaviors>
        <w:guid w:val="{769BC500-C248-4916-9B2B-809FF2587B90}"/>
      </w:docPartPr>
      <w:docPartBody>
        <w:p w:rsidR="00997EC7" w:rsidRDefault="00237D24">
          <w:pPr>
            <w:pStyle w:val="39727CAD45D04C18A1671549EC4B2F00"/>
          </w:pPr>
          <w:r>
            <w:t>HR Contact</w:t>
          </w:r>
        </w:p>
      </w:docPartBody>
    </w:docPart>
    <w:docPart>
      <w:docPartPr>
        <w:name w:val="BBE60744B63B4D78A9D77C55FB1E6AA0"/>
        <w:category>
          <w:name w:val="General"/>
          <w:gallery w:val="placeholder"/>
        </w:category>
        <w:types>
          <w:type w:val="bbPlcHdr"/>
        </w:types>
        <w:behaviors>
          <w:behavior w:val="content"/>
        </w:behaviors>
        <w:guid w:val="{01F3A7AF-6418-4A3D-BADB-C0450D1B4A25}"/>
      </w:docPartPr>
      <w:docPartBody>
        <w:p w:rsidR="00997EC7" w:rsidRDefault="00237D24">
          <w:pPr>
            <w:pStyle w:val="BBE60744B63B4D78A9D77C55FB1E6AA0"/>
          </w:pPr>
          <w:r>
            <w:t>HR Contact</w:t>
          </w:r>
        </w:p>
      </w:docPartBody>
    </w:docPart>
    <w:docPart>
      <w:docPartPr>
        <w:name w:val="D7FF35D83C87481BB92AE112D7F1BEAA"/>
        <w:category>
          <w:name w:val="General"/>
          <w:gallery w:val="placeholder"/>
        </w:category>
        <w:types>
          <w:type w:val="bbPlcHdr"/>
        </w:types>
        <w:behaviors>
          <w:behavior w:val="content"/>
        </w:behaviors>
        <w:guid w:val="{1B4723DA-3BC4-4ED0-B864-A4F8B1E3C828}"/>
      </w:docPartPr>
      <w:docPartBody>
        <w:p w:rsidR="00997EC7" w:rsidRDefault="00237D24">
          <w:pPr>
            <w:pStyle w:val="D7FF35D83C87481BB92AE112D7F1BEAA"/>
          </w:pPr>
          <w:r>
            <w:t>Date Posted</w:t>
          </w:r>
        </w:p>
      </w:docPartBody>
    </w:docPart>
    <w:docPart>
      <w:docPartPr>
        <w:name w:val="3326CE4566764589BB2076796F5DDBC7"/>
        <w:category>
          <w:name w:val="General"/>
          <w:gallery w:val="placeholder"/>
        </w:category>
        <w:types>
          <w:type w:val="bbPlcHdr"/>
        </w:types>
        <w:behaviors>
          <w:behavior w:val="content"/>
        </w:behaviors>
        <w:guid w:val="{9B16222F-BC17-419D-BA83-3A6DA87FFCAF}"/>
      </w:docPartPr>
      <w:docPartBody>
        <w:p w:rsidR="00997EC7" w:rsidRDefault="00237D24">
          <w:pPr>
            <w:pStyle w:val="3326CE4566764589BB2076796F5DDBC7"/>
          </w:pPr>
          <w:r>
            <w:t>Job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1">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24"/>
    <w:rsid w:val="000724B4"/>
    <w:rsid w:val="00080896"/>
    <w:rsid w:val="000D0386"/>
    <w:rsid w:val="00162B72"/>
    <w:rsid w:val="00193841"/>
    <w:rsid w:val="00237D24"/>
    <w:rsid w:val="002E49F7"/>
    <w:rsid w:val="002F59CF"/>
    <w:rsid w:val="003508A7"/>
    <w:rsid w:val="00603E23"/>
    <w:rsid w:val="007E4C61"/>
    <w:rsid w:val="00997EC7"/>
    <w:rsid w:val="00A07573"/>
    <w:rsid w:val="00AE335D"/>
    <w:rsid w:val="00AF7D46"/>
    <w:rsid w:val="00C54698"/>
    <w:rsid w:val="00DD3CF3"/>
    <w:rsid w:val="00E734C2"/>
    <w:rsid w:val="00EB449A"/>
    <w:rsid w:val="00F65901"/>
    <w:rsid w:val="00FC7CF9"/>
    <w:rsid w:val="00FD3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lsdException w:name="List Number" w:uiPriority="1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C73833024245CF88A322B7B725F188">
    <w:name w:val="28C73833024245CF88A322B7B725F188"/>
  </w:style>
  <w:style w:type="paragraph" w:customStyle="1" w:styleId="4592E561EFBE4E59A66475172E545B1C">
    <w:name w:val="4592E561EFBE4E59A66475172E545B1C"/>
  </w:style>
  <w:style w:type="paragraph" w:customStyle="1" w:styleId="A32508686D8448C08F6A824C4349EA71">
    <w:name w:val="A32508686D8448C08F6A824C4349EA71"/>
  </w:style>
  <w:style w:type="paragraph" w:customStyle="1" w:styleId="EAE2DD780B864218ADC5351E97199F93">
    <w:name w:val="EAE2DD780B864218ADC5351E97199F93"/>
  </w:style>
  <w:style w:type="paragraph" w:customStyle="1" w:styleId="2AAD928C12CB4450B3BE31D18DB094C6">
    <w:name w:val="2AAD928C12CB4450B3BE31D18DB094C6"/>
  </w:style>
  <w:style w:type="paragraph" w:customStyle="1" w:styleId="00ED959E439A4EF6931080C3DDC8CF45">
    <w:name w:val="00ED959E439A4EF6931080C3DDC8CF45"/>
  </w:style>
  <w:style w:type="paragraph" w:customStyle="1" w:styleId="0A073006426C40A4B8ED91CFB1A6464A">
    <w:name w:val="0A073006426C40A4B8ED91CFB1A6464A"/>
  </w:style>
  <w:style w:type="paragraph" w:customStyle="1" w:styleId="07388146E99143738D02525AA276D885">
    <w:name w:val="07388146E99143738D02525AA276D885"/>
  </w:style>
  <w:style w:type="paragraph" w:customStyle="1" w:styleId="1771DEF8E138495684E72A31E50188CE">
    <w:name w:val="1771DEF8E138495684E72A31E50188CE"/>
  </w:style>
  <w:style w:type="paragraph" w:customStyle="1" w:styleId="11ED6E2CED494B14AE0C92513AF1EA5A">
    <w:name w:val="11ED6E2CED494B14AE0C92513AF1EA5A"/>
  </w:style>
  <w:style w:type="paragraph" w:customStyle="1" w:styleId="9E30B1326FAC4DE2B6BB295785CE5092">
    <w:name w:val="9E30B1326FAC4DE2B6BB295785CE5092"/>
  </w:style>
  <w:style w:type="paragraph" w:customStyle="1" w:styleId="8225BE6A68B04F4BACF490F61EC915DA">
    <w:name w:val="8225BE6A68B04F4BACF490F61EC915DA"/>
  </w:style>
  <w:style w:type="paragraph" w:customStyle="1" w:styleId="086E6D587A4E4248B37F812589C06E86">
    <w:name w:val="086E6D587A4E4248B37F812589C06E86"/>
  </w:style>
  <w:style w:type="paragraph" w:customStyle="1" w:styleId="43DC8C4DF16C4E54B353266654BDD7C6">
    <w:name w:val="43DC8C4DF16C4E54B353266654BDD7C6"/>
  </w:style>
  <w:style w:type="paragraph" w:customStyle="1" w:styleId="1BA5A9E0F3724C3A81E1322B01086FF6">
    <w:name w:val="1BA5A9E0F3724C3A81E1322B01086FF6"/>
  </w:style>
  <w:style w:type="paragraph" w:customStyle="1" w:styleId="8ECF5BD73E414D52B6CBA1EED57EDEE9">
    <w:name w:val="8ECF5BD73E414D52B6CBA1EED57EDEE9"/>
  </w:style>
  <w:style w:type="paragraph" w:customStyle="1" w:styleId="39727CAD45D04C18A1671549EC4B2F00">
    <w:name w:val="39727CAD45D04C18A1671549EC4B2F00"/>
  </w:style>
  <w:style w:type="paragraph" w:customStyle="1" w:styleId="BBE60744B63B4D78A9D77C55FB1E6AA0">
    <w:name w:val="BBE60744B63B4D78A9D77C55FB1E6AA0"/>
  </w:style>
  <w:style w:type="paragraph" w:customStyle="1" w:styleId="D7FF35D83C87481BB92AE112D7F1BEAA">
    <w:name w:val="D7FF35D83C87481BB92AE112D7F1BEAA"/>
  </w:style>
  <w:style w:type="paragraph" w:customStyle="1" w:styleId="266C06B2B4DE46269CA1C27DDB37037F">
    <w:name w:val="266C06B2B4DE46269CA1C27DDB37037F"/>
  </w:style>
  <w:style w:type="paragraph" w:customStyle="1" w:styleId="25FA5B3BAAED4045AF6EB6CA101BD5A2">
    <w:name w:val="25FA5B3BAAED4045AF6EB6CA101BD5A2"/>
  </w:style>
  <w:style w:type="paragraph" w:customStyle="1" w:styleId="E226EAD7104D4BD683863F529E9DE5DE">
    <w:name w:val="E226EAD7104D4BD683863F529E9DE5DE"/>
  </w:style>
  <w:style w:type="paragraph" w:customStyle="1" w:styleId="A06B012AAAA44D7584B2541F8A7AFB36">
    <w:name w:val="A06B012AAAA44D7584B2541F8A7AFB36"/>
  </w:style>
  <w:style w:type="paragraph" w:customStyle="1" w:styleId="9969EEC629D144E6BD7D5BCBC2B508BF">
    <w:name w:val="9969EEC629D144E6BD7D5BCBC2B508BF"/>
  </w:style>
  <w:style w:type="paragraph" w:customStyle="1" w:styleId="55D54631429743DF93D06FB87950A1C5">
    <w:name w:val="55D54631429743DF93D06FB87950A1C5"/>
  </w:style>
  <w:style w:type="paragraph" w:customStyle="1" w:styleId="988E98F73FA744C2B4D41E1C16493E56">
    <w:name w:val="988E98F73FA744C2B4D41E1C16493E56"/>
  </w:style>
  <w:style w:type="paragraph" w:customStyle="1" w:styleId="741A14D4B90D41E0AB2D73A4F1889088">
    <w:name w:val="741A14D4B90D41E0AB2D73A4F1889088"/>
  </w:style>
  <w:style w:type="paragraph" w:customStyle="1" w:styleId="408FC1FD0C544223AD79D977BEA2C7AB">
    <w:name w:val="408FC1FD0C544223AD79D977BEA2C7AB"/>
  </w:style>
  <w:style w:type="paragraph" w:customStyle="1" w:styleId="AF48AFEA80574DC8B6A2E5262C9E6EBA">
    <w:name w:val="AF48AFEA80574DC8B6A2E5262C9E6EBA"/>
  </w:style>
  <w:style w:type="paragraph" w:customStyle="1" w:styleId="454FAB23D30D413D930934338004F54F">
    <w:name w:val="454FAB23D30D413D930934338004F54F"/>
  </w:style>
  <w:style w:type="paragraph" w:customStyle="1" w:styleId="CD786B58381D4DCCB4C0ABB8A27E4F44">
    <w:name w:val="CD786B58381D4DCCB4C0ABB8A27E4F44"/>
  </w:style>
  <w:style w:type="paragraph" w:customStyle="1" w:styleId="3AC0A147B6E448F7A30357B673E3FA0F">
    <w:name w:val="3AC0A147B6E448F7A30357B673E3FA0F"/>
  </w:style>
  <w:style w:type="paragraph" w:customStyle="1" w:styleId="4E6B0C0AFF8241A0923BE55598CFE7B8">
    <w:name w:val="4E6B0C0AFF8241A0923BE55598CFE7B8"/>
  </w:style>
  <w:style w:type="paragraph" w:customStyle="1" w:styleId="470D256420894007AB052CEC574EF61F">
    <w:name w:val="470D256420894007AB052CEC574EF61F"/>
  </w:style>
  <w:style w:type="paragraph" w:customStyle="1" w:styleId="979DBA6DD1AF4336AD8A4C3B2F5BF01B">
    <w:name w:val="979DBA6DD1AF4336AD8A4C3B2F5BF01B"/>
  </w:style>
  <w:style w:type="paragraph" w:customStyle="1" w:styleId="3083690353B84C7B93696C09876FF80A">
    <w:name w:val="3083690353B84C7B93696C09876FF80A"/>
  </w:style>
  <w:style w:type="paragraph" w:customStyle="1" w:styleId="A9DC488B040F4519966E325BBAF1879F">
    <w:name w:val="A9DC488B040F4519966E325BBAF1879F"/>
  </w:style>
  <w:style w:type="paragraph" w:customStyle="1" w:styleId="1C8816FD348B46349477051559C975DE">
    <w:name w:val="1C8816FD348B46349477051559C975DE"/>
  </w:style>
  <w:style w:type="paragraph" w:customStyle="1" w:styleId="3326CE4566764589BB2076796F5DDBC7">
    <w:name w:val="3326CE4566764589BB2076796F5DDBC7"/>
  </w:style>
  <w:style w:type="paragraph" w:customStyle="1" w:styleId="2EF40D4AA5E54EB681FD6515A100E1A0">
    <w:name w:val="2EF40D4AA5E54EB681FD6515A100E1A0"/>
  </w:style>
  <w:style w:type="paragraph" w:customStyle="1" w:styleId="E847C1AE6C8A42C1B04DE40896EB3385">
    <w:name w:val="E847C1AE6C8A42C1B04DE40896EB3385"/>
  </w:style>
  <w:style w:type="paragraph" w:styleId="ListBullet">
    <w:name w:val="List Bullet"/>
    <w:basedOn w:val="Normal"/>
    <w:uiPriority w:val="10"/>
    <w:pPr>
      <w:numPr>
        <w:numId w:val="1"/>
      </w:numPr>
      <w:spacing w:before="30" w:after="30" w:line="240" w:lineRule="auto"/>
    </w:pPr>
    <w:rPr>
      <w:sz w:val="20"/>
      <w:szCs w:val="20"/>
    </w:rPr>
  </w:style>
  <w:style w:type="paragraph" w:customStyle="1" w:styleId="873EBBC13E654BF8B7DED86811E1A52A">
    <w:name w:val="873EBBC13E654BF8B7DED86811E1A52A"/>
  </w:style>
  <w:style w:type="paragraph" w:customStyle="1" w:styleId="6B431052A4D5416DB8FD1E28D79017D8">
    <w:name w:val="6B431052A4D5416DB8FD1E28D79017D8"/>
  </w:style>
  <w:style w:type="paragraph" w:styleId="ListNumber">
    <w:name w:val="List Number"/>
    <w:basedOn w:val="Normal"/>
    <w:uiPriority w:val="10"/>
    <w:pPr>
      <w:numPr>
        <w:numId w:val="2"/>
      </w:numPr>
      <w:spacing w:before="30" w:after="30" w:line="240" w:lineRule="auto"/>
    </w:pPr>
    <w:rPr>
      <w:sz w:val="20"/>
      <w:szCs w:val="20"/>
    </w:rPr>
  </w:style>
  <w:style w:type="paragraph" w:customStyle="1" w:styleId="1FC4136E0A06493082512A28372F46C8">
    <w:name w:val="1FC4136E0A06493082512A28372F46C8"/>
  </w:style>
  <w:style w:type="paragraph" w:customStyle="1" w:styleId="FF062C9459D24AFF97D68F2BA8C1896E">
    <w:name w:val="FF062C9459D24AFF97D68F2BA8C1896E"/>
  </w:style>
  <w:style w:type="paragraph" w:customStyle="1" w:styleId="D9C8E83B670A48E69399F9BE5FC5A7C7">
    <w:name w:val="D9C8E83B670A48E69399F9BE5FC5A7C7"/>
  </w:style>
  <w:style w:type="paragraph" w:customStyle="1" w:styleId="69B3DAB7F6E34D4385773A2159159573">
    <w:name w:val="69B3DAB7F6E34D4385773A2159159573"/>
  </w:style>
  <w:style w:type="paragraph" w:customStyle="1" w:styleId="6CCBA993C6954A31AC8436B975E6ACFF">
    <w:name w:val="6CCBA993C6954A31AC8436B975E6ACFF"/>
  </w:style>
  <w:style w:type="paragraph" w:customStyle="1" w:styleId="549D596B05D444349294E3807D8B81E6">
    <w:name w:val="549D596B05D444349294E3807D8B81E6"/>
  </w:style>
  <w:style w:type="paragraph" w:customStyle="1" w:styleId="92D5E44F5DAC4E169DC83E66775334C7">
    <w:name w:val="92D5E44F5DAC4E169DC83E66775334C7"/>
  </w:style>
  <w:style w:type="paragraph" w:customStyle="1" w:styleId="244E27660E434412904EE629D59063A7">
    <w:name w:val="244E27660E434412904EE629D59063A7"/>
  </w:style>
  <w:style w:type="paragraph" w:customStyle="1" w:styleId="94E99EECE38B458D8093A6573CA9BF83">
    <w:name w:val="94E99EECE38B458D8093A6573CA9BF83"/>
  </w:style>
  <w:style w:type="paragraph" w:customStyle="1" w:styleId="61EE91299E1A4264971155ABAD7758EB">
    <w:name w:val="61EE91299E1A4264971155ABAD7758EB"/>
  </w:style>
  <w:style w:type="paragraph" w:customStyle="1" w:styleId="4A87DED3C5D4469386ED23F0427F1FF6">
    <w:name w:val="4A87DED3C5D4469386ED23F0427F1FF6"/>
  </w:style>
  <w:style w:type="paragraph" w:customStyle="1" w:styleId="714694CA2A254AFA99797BCB1B09F4D2">
    <w:name w:val="714694CA2A254AFA99797BCB1B09F4D2"/>
  </w:style>
  <w:style w:type="paragraph" w:customStyle="1" w:styleId="CD97998EC91B4EE5953565E4DCEB7A6D">
    <w:name w:val="CD97998EC91B4EE5953565E4DCEB7A6D"/>
  </w:style>
  <w:style w:type="paragraph" w:customStyle="1" w:styleId="79D231EA19EB403184FD199C25A1D517">
    <w:name w:val="79D231EA19EB403184FD199C25A1D517"/>
  </w:style>
  <w:style w:type="paragraph" w:customStyle="1" w:styleId="EF52622352CE4566B34D4147269ADE35">
    <w:name w:val="EF52622352CE4566B34D4147269ADE35"/>
  </w:style>
  <w:style w:type="paragraph" w:customStyle="1" w:styleId="1EAD140BA1C143489832F60602233068">
    <w:name w:val="1EAD140BA1C143489832F60602233068"/>
  </w:style>
  <w:style w:type="paragraph" w:customStyle="1" w:styleId="B7FD5A77B0CF45C393F243CC7DAD5258">
    <w:name w:val="B7FD5A77B0CF45C393F243CC7DAD5258"/>
  </w:style>
  <w:style w:type="paragraph" w:customStyle="1" w:styleId="DEC797FC05384E4F89429629DE3FC078">
    <w:name w:val="DEC797FC05384E4F89429629DE3FC078"/>
  </w:style>
  <w:style w:type="paragraph" w:customStyle="1" w:styleId="CF16434ACC3147A4A5E243EEFA28B9FD">
    <w:name w:val="CF16434ACC3147A4A5E243EEFA28B9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lsdException w:name="List Number" w:uiPriority="1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C73833024245CF88A322B7B725F188">
    <w:name w:val="28C73833024245CF88A322B7B725F188"/>
  </w:style>
  <w:style w:type="paragraph" w:customStyle="1" w:styleId="4592E561EFBE4E59A66475172E545B1C">
    <w:name w:val="4592E561EFBE4E59A66475172E545B1C"/>
  </w:style>
  <w:style w:type="paragraph" w:customStyle="1" w:styleId="A32508686D8448C08F6A824C4349EA71">
    <w:name w:val="A32508686D8448C08F6A824C4349EA71"/>
  </w:style>
  <w:style w:type="paragraph" w:customStyle="1" w:styleId="EAE2DD780B864218ADC5351E97199F93">
    <w:name w:val="EAE2DD780B864218ADC5351E97199F93"/>
  </w:style>
  <w:style w:type="paragraph" w:customStyle="1" w:styleId="2AAD928C12CB4450B3BE31D18DB094C6">
    <w:name w:val="2AAD928C12CB4450B3BE31D18DB094C6"/>
  </w:style>
  <w:style w:type="paragraph" w:customStyle="1" w:styleId="00ED959E439A4EF6931080C3DDC8CF45">
    <w:name w:val="00ED959E439A4EF6931080C3DDC8CF45"/>
  </w:style>
  <w:style w:type="paragraph" w:customStyle="1" w:styleId="0A073006426C40A4B8ED91CFB1A6464A">
    <w:name w:val="0A073006426C40A4B8ED91CFB1A6464A"/>
  </w:style>
  <w:style w:type="paragraph" w:customStyle="1" w:styleId="07388146E99143738D02525AA276D885">
    <w:name w:val="07388146E99143738D02525AA276D885"/>
  </w:style>
  <w:style w:type="paragraph" w:customStyle="1" w:styleId="1771DEF8E138495684E72A31E50188CE">
    <w:name w:val="1771DEF8E138495684E72A31E50188CE"/>
  </w:style>
  <w:style w:type="paragraph" w:customStyle="1" w:styleId="11ED6E2CED494B14AE0C92513AF1EA5A">
    <w:name w:val="11ED6E2CED494B14AE0C92513AF1EA5A"/>
  </w:style>
  <w:style w:type="paragraph" w:customStyle="1" w:styleId="9E30B1326FAC4DE2B6BB295785CE5092">
    <w:name w:val="9E30B1326FAC4DE2B6BB295785CE5092"/>
  </w:style>
  <w:style w:type="paragraph" w:customStyle="1" w:styleId="8225BE6A68B04F4BACF490F61EC915DA">
    <w:name w:val="8225BE6A68B04F4BACF490F61EC915DA"/>
  </w:style>
  <w:style w:type="paragraph" w:customStyle="1" w:styleId="086E6D587A4E4248B37F812589C06E86">
    <w:name w:val="086E6D587A4E4248B37F812589C06E86"/>
  </w:style>
  <w:style w:type="paragraph" w:customStyle="1" w:styleId="43DC8C4DF16C4E54B353266654BDD7C6">
    <w:name w:val="43DC8C4DF16C4E54B353266654BDD7C6"/>
  </w:style>
  <w:style w:type="paragraph" w:customStyle="1" w:styleId="1BA5A9E0F3724C3A81E1322B01086FF6">
    <w:name w:val="1BA5A9E0F3724C3A81E1322B01086FF6"/>
  </w:style>
  <w:style w:type="paragraph" w:customStyle="1" w:styleId="8ECF5BD73E414D52B6CBA1EED57EDEE9">
    <w:name w:val="8ECF5BD73E414D52B6CBA1EED57EDEE9"/>
  </w:style>
  <w:style w:type="paragraph" w:customStyle="1" w:styleId="39727CAD45D04C18A1671549EC4B2F00">
    <w:name w:val="39727CAD45D04C18A1671549EC4B2F00"/>
  </w:style>
  <w:style w:type="paragraph" w:customStyle="1" w:styleId="BBE60744B63B4D78A9D77C55FB1E6AA0">
    <w:name w:val="BBE60744B63B4D78A9D77C55FB1E6AA0"/>
  </w:style>
  <w:style w:type="paragraph" w:customStyle="1" w:styleId="D7FF35D83C87481BB92AE112D7F1BEAA">
    <w:name w:val="D7FF35D83C87481BB92AE112D7F1BEAA"/>
  </w:style>
  <w:style w:type="paragraph" w:customStyle="1" w:styleId="266C06B2B4DE46269CA1C27DDB37037F">
    <w:name w:val="266C06B2B4DE46269CA1C27DDB37037F"/>
  </w:style>
  <w:style w:type="paragraph" w:customStyle="1" w:styleId="25FA5B3BAAED4045AF6EB6CA101BD5A2">
    <w:name w:val="25FA5B3BAAED4045AF6EB6CA101BD5A2"/>
  </w:style>
  <w:style w:type="paragraph" w:customStyle="1" w:styleId="E226EAD7104D4BD683863F529E9DE5DE">
    <w:name w:val="E226EAD7104D4BD683863F529E9DE5DE"/>
  </w:style>
  <w:style w:type="paragraph" w:customStyle="1" w:styleId="A06B012AAAA44D7584B2541F8A7AFB36">
    <w:name w:val="A06B012AAAA44D7584B2541F8A7AFB36"/>
  </w:style>
  <w:style w:type="paragraph" w:customStyle="1" w:styleId="9969EEC629D144E6BD7D5BCBC2B508BF">
    <w:name w:val="9969EEC629D144E6BD7D5BCBC2B508BF"/>
  </w:style>
  <w:style w:type="paragraph" w:customStyle="1" w:styleId="55D54631429743DF93D06FB87950A1C5">
    <w:name w:val="55D54631429743DF93D06FB87950A1C5"/>
  </w:style>
  <w:style w:type="paragraph" w:customStyle="1" w:styleId="988E98F73FA744C2B4D41E1C16493E56">
    <w:name w:val="988E98F73FA744C2B4D41E1C16493E56"/>
  </w:style>
  <w:style w:type="paragraph" w:customStyle="1" w:styleId="741A14D4B90D41E0AB2D73A4F1889088">
    <w:name w:val="741A14D4B90D41E0AB2D73A4F1889088"/>
  </w:style>
  <w:style w:type="paragraph" w:customStyle="1" w:styleId="408FC1FD0C544223AD79D977BEA2C7AB">
    <w:name w:val="408FC1FD0C544223AD79D977BEA2C7AB"/>
  </w:style>
  <w:style w:type="paragraph" w:customStyle="1" w:styleId="AF48AFEA80574DC8B6A2E5262C9E6EBA">
    <w:name w:val="AF48AFEA80574DC8B6A2E5262C9E6EBA"/>
  </w:style>
  <w:style w:type="paragraph" w:customStyle="1" w:styleId="454FAB23D30D413D930934338004F54F">
    <w:name w:val="454FAB23D30D413D930934338004F54F"/>
  </w:style>
  <w:style w:type="paragraph" w:customStyle="1" w:styleId="CD786B58381D4DCCB4C0ABB8A27E4F44">
    <w:name w:val="CD786B58381D4DCCB4C0ABB8A27E4F44"/>
  </w:style>
  <w:style w:type="paragraph" w:customStyle="1" w:styleId="3AC0A147B6E448F7A30357B673E3FA0F">
    <w:name w:val="3AC0A147B6E448F7A30357B673E3FA0F"/>
  </w:style>
  <w:style w:type="paragraph" w:customStyle="1" w:styleId="4E6B0C0AFF8241A0923BE55598CFE7B8">
    <w:name w:val="4E6B0C0AFF8241A0923BE55598CFE7B8"/>
  </w:style>
  <w:style w:type="paragraph" w:customStyle="1" w:styleId="470D256420894007AB052CEC574EF61F">
    <w:name w:val="470D256420894007AB052CEC574EF61F"/>
  </w:style>
  <w:style w:type="paragraph" w:customStyle="1" w:styleId="979DBA6DD1AF4336AD8A4C3B2F5BF01B">
    <w:name w:val="979DBA6DD1AF4336AD8A4C3B2F5BF01B"/>
  </w:style>
  <w:style w:type="paragraph" w:customStyle="1" w:styleId="3083690353B84C7B93696C09876FF80A">
    <w:name w:val="3083690353B84C7B93696C09876FF80A"/>
  </w:style>
  <w:style w:type="paragraph" w:customStyle="1" w:styleId="A9DC488B040F4519966E325BBAF1879F">
    <w:name w:val="A9DC488B040F4519966E325BBAF1879F"/>
  </w:style>
  <w:style w:type="paragraph" w:customStyle="1" w:styleId="1C8816FD348B46349477051559C975DE">
    <w:name w:val="1C8816FD348B46349477051559C975DE"/>
  </w:style>
  <w:style w:type="paragraph" w:customStyle="1" w:styleId="3326CE4566764589BB2076796F5DDBC7">
    <w:name w:val="3326CE4566764589BB2076796F5DDBC7"/>
  </w:style>
  <w:style w:type="paragraph" w:customStyle="1" w:styleId="2EF40D4AA5E54EB681FD6515A100E1A0">
    <w:name w:val="2EF40D4AA5E54EB681FD6515A100E1A0"/>
  </w:style>
  <w:style w:type="paragraph" w:customStyle="1" w:styleId="E847C1AE6C8A42C1B04DE40896EB3385">
    <w:name w:val="E847C1AE6C8A42C1B04DE40896EB3385"/>
  </w:style>
  <w:style w:type="paragraph" w:styleId="ListBullet">
    <w:name w:val="List Bullet"/>
    <w:basedOn w:val="Normal"/>
    <w:uiPriority w:val="10"/>
    <w:pPr>
      <w:numPr>
        <w:numId w:val="1"/>
      </w:numPr>
      <w:spacing w:before="30" w:after="30" w:line="240" w:lineRule="auto"/>
    </w:pPr>
    <w:rPr>
      <w:sz w:val="20"/>
      <w:szCs w:val="20"/>
    </w:rPr>
  </w:style>
  <w:style w:type="paragraph" w:customStyle="1" w:styleId="873EBBC13E654BF8B7DED86811E1A52A">
    <w:name w:val="873EBBC13E654BF8B7DED86811E1A52A"/>
  </w:style>
  <w:style w:type="paragraph" w:customStyle="1" w:styleId="6B431052A4D5416DB8FD1E28D79017D8">
    <w:name w:val="6B431052A4D5416DB8FD1E28D79017D8"/>
  </w:style>
  <w:style w:type="paragraph" w:styleId="ListNumber">
    <w:name w:val="List Number"/>
    <w:basedOn w:val="Normal"/>
    <w:uiPriority w:val="10"/>
    <w:pPr>
      <w:numPr>
        <w:numId w:val="2"/>
      </w:numPr>
      <w:spacing w:before="30" w:after="30" w:line="240" w:lineRule="auto"/>
    </w:pPr>
    <w:rPr>
      <w:sz w:val="20"/>
      <w:szCs w:val="20"/>
    </w:rPr>
  </w:style>
  <w:style w:type="paragraph" w:customStyle="1" w:styleId="1FC4136E0A06493082512A28372F46C8">
    <w:name w:val="1FC4136E0A06493082512A28372F46C8"/>
  </w:style>
  <w:style w:type="paragraph" w:customStyle="1" w:styleId="FF062C9459D24AFF97D68F2BA8C1896E">
    <w:name w:val="FF062C9459D24AFF97D68F2BA8C1896E"/>
  </w:style>
  <w:style w:type="paragraph" w:customStyle="1" w:styleId="D9C8E83B670A48E69399F9BE5FC5A7C7">
    <w:name w:val="D9C8E83B670A48E69399F9BE5FC5A7C7"/>
  </w:style>
  <w:style w:type="paragraph" w:customStyle="1" w:styleId="69B3DAB7F6E34D4385773A2159159573">
    <w:name w:val="69B3DAB7F6E34D4385773A2159159573"/>
  </w:style>
  <w:style w:type="paragraph" w:customStyle="1" w:styleId="6CCBA993C6954A31AC8436B975E6ACFF">
    <w:name w:val="6CCBA993C6954A31AC8436B975E6ACFF"/>
  </w:style>
  <w:style w:type="paragraph" w:customStyle="1" w:styleId="549D596B05D444349294E3807D8B81E6">
    <w:name w:val="549D596B05D444349294E3807D8B81E6"/>
  </w:style>
  <w:style w:type="paragraph" w:customStyle="1" w:styleId="92D5E44F5DAC4E169DC83E66775334C7">
    <w:name w:val="92D5E44F5DAC4E169DC83E66775334C7"/>
  </w:style>
  <w:style w:type="paragraph" w:customStyle="1" w:styleId="244E27660E434412904EE629D59063A7">
    <w:name w:val="244E27660E434412904EE629D59063A7"/>
  </w:style>
  <w:style w:type="paragraph" w:customStyle="1" w:styleId="94E99EECE38B458D8093A6573CA9BF83">
    <w:name w:val="94E99EECE38B458D8093A6573CA9BF83"/>
  </w:style>
  <w:style w:type="paragraph" w:customStyle="1" w:styleId="61EE91299E1A4264971155ABAD7758EB">
    <w:name w:val="61EE91299E1A4264971155ABAD7758EB"/>
  </w:style>
  <w:style w:type="paragraph" w:customStyle="1" w:styleId="4A87DED3C5D4469386ED23F0427F1FF6">
    <w:name w:val="4A87DED3C5D4469386ED23F0427F1FF6"/>
  </w:style>
  <w:style w:type="paragraph" w:customStyle="1" w:styleId="714694CA2A254AFA99797BCB1B09F4D2">
    <w:name w:val="714694CA2A254AFA99797BCB1B09F4D2"/>
  </w:style>
  <w:style w:type="paragraph" w:customStyle="1" w:styleId="CD97998EC91B4EE5953565E4DCEB7A6D">
    <w:name w:val="CD97998EC91B4EE5953565E4DCEB7A6D"/>
  </w:style>
  <w:style w:type="paragraph" w:customStyle="1" w:styleId="79D231EA19EB403184FD199C25A1D517">
    <w:name w:val="79D231EA19EB403184FD199C25A1D517"/>
  </w:style>
  <w:style w:type="paragraph" w:customStyle="1" w:styleId="EF52622352CE4566B34D4147269ADE35">
    <w:name w:val="EF52622352CE4566B34D4147269ADE35"/>
  </w:style>
  <w:style w:type="paragraph" w:customStyle="1" w:styleId="1EAD140BA1C143489832F60602233068">
    <w:name w:val="1EAD140BA1C143489832F60602233068"/>
  </w:style>
  <w:style w:type="paragraph" w:customStyle="1" w:styleId="B7FD5A77B0CF45C393F243CC7DAD5258">
    <w:name w:val="B7FD5A77B0CF45C393F243CC7DAD5258"/>
  </w:style>
  <w:style w:type="paragraph" w:customStyle="1" w:styleId="DEC797FC05384E4F89429629DE3FC078">
    <w:name w:val="DEC797FC05384E4F89429629DE3FC078"/>
  </w:style>
  <w:style w:type="paragraph" w:customStyle="1" w:styleId="CF16434ACC3147A4A5E243EEFA28B9FD">
    <w:name w:val="CF16434ACC3147A4A5E243EEFA28B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ZinZa Technology</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E8F65-8144-425F-86A0-01758A53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Job description form.dotx</Template>
  <TotalTime>4</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quân lê</dc:creator>
  <cp:lastModifiedBy>nqd6789</cp:lastModifiedBy>
  <cp:revision>10</cp:revision>
  <dcterms:created xsi:type="dcterms:W3CDTF">2018-09-04T11:44:00Z</dcterms:created>
  <dcterms:modified xsi:type="dcterms:W3CDTF">2019-09-16T10:29:00Z</dcterms:modified>
</cp:coreProperties>
</file>